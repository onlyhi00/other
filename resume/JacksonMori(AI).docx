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386F1" w14:textId="1286F118" w:rsidR="003A7C40" w:rsidRPr="003A7C40" w:rsidRDefault="003A7C40" w:rsidP="003A7C40">
      <w:pPr>
        <w:rPr>
          <w:sz w:val="10"/>
          <w:szCs w:val="12"/>
        </w:rPr>
      </w:pPr>
    </w:p>
    <w:p w14:paraId="1CBCC037" w14:textId="2D76F4B3" w:rsidR="003A7C40" w:rsidRPr="00103499" w:rsidRDefault="00826422" w:rsidP="005F60DF">
      <w:pPr>
        <w:pStyle w:val="Title"/>
        <w:jc w:val="center"/>
      </w:pPr>
      <w:r>
        <w:t>Jackson Mori</w:t>
      </w:r>
    </w:p>
    <w:p w14:paraId="1026D0C8" w14:textId="2B85CD6D" w:rsidR="003A7C40" w:rsidRDefault="00826422" w:rsidP="00241364">
      <w:pPr>
        <w:pStyle w:val="Contact"/>
        <w:jc w:val="right"/>
      </w:pPr>
      <w:hyperlink r:id="rId11" w:history="1">
        <w:r w:rsidRPr="001800DB">
          <w:rPr>
            <w:rStyle w:val="Hyperlink"/>
          </w:rPr>
          <w:t>jacksonmori.dev@gmail.com</w:t>
        </w:r>
      </w:hyperlink>
    </w:p>
    <w:p w14:paraId="5FB9CFE6" w14:textId="6B000465" w:rsidR="00826422" w:rsidRDefault="00826422" w:rsidP="00241364">
      <w:pPr>
        <w:pStyle w:val="Contact"/>
        <w:jc w:val="right"/>
        <w:rPr>
          <w:rFonts w:cs="Calibri (Body)"/>
          <w:szCs w:val="20"/>
        </w:rPr>
      </w:pPr>
      <w:hyperlink r:id="rId12" w:history="1">
        <w:r w:rsidRPr="001800DB">
          <w:rPr>
            <w:rStyle w:val="Hyperlink"/>
            <w:rFonts w:cs="Calibri (Body)"/>
            <w:szCs w:val="20"/>
          </w:rPr>
          <w:t>https://linkedin.com/in/jacksonmori</w:t>
        </w:r>
      </w:hyperlink>
    </w:p>
    <w:p w14:paraId="49D2B79C" w14:textId="3ED1D826" w:rsidR="00826422" w:rsidRPr="00103499" w:rsidRDefault="00826422" w:rsidP="00241364">
      <w:pPr>
        <w:pStyle w:val="Contact"/>
        <w:jc w:val="right"/>
        <w:rPr>
          <w:rFonts w:cs="Calibri (Body)"/>
          <w:szCs w:val="20"/>
        </w:rPr>
      </w:pPr>
      <w:r>
        <w:rPr>
          <w:rFonts w:cs="Calibri (Body)"/>
          <w:szCs w:val="20"/>
        </w:rPr>
        <w:t>San Gabriel, California, United States</w:t>
      </w:r>
    </w:p>
    <w:p w14:paraId="039C0FA5" w14:textId="4ADA0138" w:rsidR="003A7C40" w:rsidRPr="00103499" w:rsidRDefault="0004291D" w:rsidP="005F60DF">
      <w:pPr>
        <w:pStyle w:val="Heading1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6D9484" wp14:editId="062FE0D9">
                <wp:simplePos x="0" y="0"/>
                <wp:positionH relativeFrom="column">
                  <wp:posOffset>1123950</wp:posOffset>
                </wp:positionH>
                <wp:positionV relativeFrom="paragraph">
                  <wp:posOffset>179943</wp:posOffset>
                </wp:positionV>
                <wp:extent cx="4786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E822D4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4.15pt" to="465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" strokecolor="#538135 [2409]" strokeweight="1pt">
                <v:stroke joinstyle="miter"/>
              </v:line>
            </w:pict>
          </mc:Fallback>
        </mc:AlternateContent>
      </w:r>
      <w:sdt>
        <w:sdtPr>
          <w:id w:val="-654756723"/>
          <w:placeholder>
            <w:docPart w:val="BC9C7635F5704ACFB1C85A016FD7830D"/>
          </w:placeholder>
          <w:temporary/>
          <w:showingPlcHdr/>
          <w15:appearance w15:val="hidden"/>
        </w:sdtPr>
        <w:sdtEndPr/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0E6E5EB8" w14:textId="396AFE3B" w:rsidR="00CB0A0C" w:rsidRDefault="00CB0A0C" w:rsidP="00CB0A0C">
      <w:pPr>
        <w:pStyle w:val="Heading2"/>
      </w:pPr>
      <w:r>
        <w:t>Data Scientist</w:t>
      </w:r>
    </w:p>
    <w:p w14:paraId="3B346E58" w14:textId="79C80CC4" w:rsidR="00CB0A0C" w:rsidRDefault="00D413AD" w:rsidP="00CB0A0C">
      <w:pPr>
        <w:pStyle w:val="Heading3"/>
      </w:pPr>
      <w:hyperlink r:id="rId13" w:tgtFrame="_blank" w:history="1">
        <w:r w:rsidR="00134D5A">
          <w:t>Envision</w:t>
        </w:r>
      </w:hyperlink>
      <w:r w:rsidR="00134D5A">
        <w:t xml:space="preserve"> Energy</w:t>
      </w:r>
      <w:r w:rsidR="00CB0A0C">
        <w:rPr>
          <w:shd w:val="clear" w:color="auto" w:fill="FFFFFF"/>
        </w:rPr>
        <w:t xml:space="preserve"> |</w:t>
      </w:r>
      <w:r w:rsidR="00CB0A0C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134D5A">
        <w:t>London, UK</w:t>
      </w:r>
      <w:r w:rsidR="00CB0A0C">
        <w:tab/>
        <w:t>Feb 2022 – Dec 202</w:t>
      </w:r>
      <w:r w:rsidR="00357AEB">
        <w:t>3</w:t>
      </w:r>
    </w:p>
    <w:p w14:paraId="26C38348" w14:textId="77777777" w:rsidR="000B2976" w:rsidRPr="000B2976" w:rsidRDefault="000B2976" w:rsidP="00CB0A0C">
      <w:pPr>
        <w:pStyle w:val="ListParagraph"/>
        <w:numPr>
          <w:ilvl w:val="0"/>
          <w:numId w:val="2"/>
        </w:numPr>
        <w:rPr>
          <w:color w:val="auto"/>
        </w:rPr>
      </w:pPr>
      <w:r w:rsidRPr="000B2976">
        <w:rPr>
          <w:color w:val="auto"/>
        </w:rPr>
        <w:t>Developed and deployed an advanced machine learning system utilizing Python and TensorFlow, achieving an impressive accuracy rate of over 80% in predicting hardware malfunctions, leading to significant cost savings and increased operational efficiency.</w:t>
      </w:r>
    </w:p>
    <w:p w14:paraId="57E78689" w14:textId="77777777" w:rsidR="000B2976" w:rsidRPr="000B2976" w:rsidRDefault="000B2976" w:rsidP="00CB0A0C">
      <w:pPr>
        <w:pStyle w:val="ListParagraph"/>
        <w:numPr>
          <w:ilvl w:val="0"/>
          <w:numId w:val="2"/>
        </w:numPr>
        <w:rPr>
          <w:color w:val="auto"/>
        </w:rPr>
      </w:pPr>
      <w:r w:rsidRPr="000B2976">
        <w:rPr>
          <w:color w:val="auto"/>
        </w:rPr>
        <w:t>Orchestrated the creation of a comprehensive real-time reporting infrastructure for executives and stakeholders by leveraging SAS, Tableau, and proprietary systems; enabled timely data-driven insights, resulting in a 15% increase in revenue and streamlined processes across the organization.</w:t>
      </w:r>
    </w:p>
    <w:p w14:paraId="6B75DEAD" w14:textId="59C439BA" w:rsidR="00CB0A0C" w:rsidRDefault="00134D5A" w:rsidP="00CB0A0C">
      <w:pPr>
        <w:pStyle w:val="ListParagraph"/>
        <w:numPr>
          <w:ilvl w:val="0"/>
          <w:numId w:val="2"/>
        </w:numPr>
        <w:rPr>
          <w:color w:val="auto"/>
        </w:rPr>
      </w:pPr>
      <w:r w:rsidRPr="00134D5A">
        <w:rPr>
          <w:color w:val="auto"/>
        </w:rPr>
        <w:t>Worked closely with a team of data engineers and BI analysts to improve the efficiency customer recommendation analytics engine by 33%.</w:t>
      </w:r>
    </w:p>
    <w:p w14:paraId="55F71332" w14:textId="445E6D4B" w:rsidR="00977550" w:rsidRDefault="00977550" w:rsidP="00CB0A0C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Used Excel to enter data into project database and provided updates on weekly basis</w:t>
      </w:r>
      <w:r w:rsidR="004D70EB">
        <w:rPr>
          <w:color w:val="auto"/>
        </w:rPr>
        <w:t>.</w:t>
      </w:r>
    </w:p>
    <w:p w14:paraId="2BF23E57" w14:textId="31DB6FBE" w:rsidR="00977550" w:rsidRPr="00134D5A" w:rsidRDefault="00977550" w:rsidP="00CB0A0C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Validated incoming data to check information accuracy and integrity while independently locating and correcting concerns.</w:t>
      </w:r>
    </w:p>
    <w:p w14:paraId="33318955" w14:textId="77777777" w:rsidR="00CB0A0C" w:rsidRPr="00CB0A0C" w:rsidRDefault="00CB0A0C" w:rsidP="00103499">
      <w:pPr>
        <w:pStyle w:val="Heading2"/>
        <w:rPr>
          <w:b w:val="0"/>
          <w:bCs/>
        </w:rPr>
      </w:pPr>
    </w:p>
    <w:p w14:paraId="1510EA76" w14:textId="55C2F4AE" w:rsidR="003A7C40" w:rsidRDefault="00A52D02" w:rsidP="00103499">
      <w:pPr>
        <w:pStyle w:val="Heading2"/>
      </w:pPr>
      <w:r>
        <w:t>Machine Learning Engineer</w:t>
      </w:r>
    </w:p>
    <w:p w14:paraId="129F9AFB" w14:textId="5A87C770" w:rsidR="00C26450" w:rsidRDefault="00D413AD" w:rsidP="00C26450">
      <w:pPr>
        <w:pStyle w:val="Heading3"/>
      </w:pPr>
      <w:hyperlink r:id="rId14" w:tgtFrame="_blank" w:history="1">
        <w:r w:rsidR="00564A49" w:rsidRPr="00564A49">
          <w:t>Kingsmen Digital Ventures</w:t>
        </w:r>
      </w:hyperlink>
      <w:r w:rsidR="00A52D02">
        <w:rPr>
          <w:shd w:val="clear" w:color="auto" w:fill="FFFFFF"/>
        </w:rPr>
        <w:t xml:space="preserve"> |</w:t>
      </w:r>
      <w:r w:rsidR="00E95EC2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E95EC2" w:rsidRPr="00E95EC2">
        <w:t>Irvine, California</w:t>
      </w:r>
      <w:r w:rsidR="003A7C40">
        <w:tab/>
      </w:r>
      <w:r w:rsidR="00A52D02">
        <w:t>Feb 20</w:t>
      </w:r>
      <w:r w:rsidR="00CB0A0C">
        <w:t>19</w:t>
      </w:r>
      <w:r w:rsidR="00A52D02">
        <w:t xml:space="preserve"> </w:t>
      </w:r>
      <w:r w:rsidR="00C26450">
        <w:t>–</w:t>
      </w:r>
      <w:r w:rsidR="00A52D02">
        <w:t xml:space="preserve"> </w:t>
      </w:r>
      <w:r w:rsidR="00C26450">
        <w:t>Dec 202</w:t>
      </w:r>
      <w:r w:rsidR="00CB0A0C">
        <w:t>1</w:t>
      </w:r>
    </w:p>
    <w:p w14:paraId="31DEC66F" w14:textId="4108749E" w:rsidR="00C26450" w:rsidRDefault="00C26450" w:rsidP="00C26450">
      <w:pPr>
        <w:pStyle w:val="Heading3"/>
        <w:numPr>
          <w:ilvl w:val="0"/>
          <w:numId w:val="2"/>
        </w:numPr>
        <w:rPr>
          <w:color w:val="auto"/>
        </w:rPr>
      </w:pPr>
      <w:r w:rsidRPr="00C26450">
        <w:rPr>
          <w:color w:val="auto"/>
        </w:rPr>
        <w:t>Created machine learning models to improve inventory management, leading to a 2</w:t>
      </w:r>
      <w:r>
        <w:rPr>
          <w:color w:val="auto"/>
        </w:rPr>
        <w:t>1</w:t>
      </w:r>
      <w:r w:rsidRPr="00C26450">
        <w:rPr>
          <w:color w:val="auto"/>
        </w:rPr>
        <w:t>% decrease in stockouts and a 1</w:t>
      </w:r>
      <w:r>
        <w:rPr>
          <w:color w:val="auto"/>
        </w:rPr>
        <w:t>8</w:t>
      </w:r>
      <w:r w:rsidRPr="00C26450">
        <w:rPr>
          <w:color w:val="auto"/>
        </w:rPr>
        <w:t>% increase in inventory turnover.</w:t>
      </w:r>
    </w:p>
    <w:p w14:paraId="3C007E9F" w14:textId="37FF530E" w:rsidR="00C26450" w:rsidRPr="00C26450" w:rsidRDefault="00C26450" w:rsidP="00C26450">
      <w:pPr>
        <w:pStyle w:val="ListParagraph"/>
        <w:numPr>
          <w:ilvl w:val="0"/>
          <w:numId w:val="2"/>
        </w:numPr>
      </w:pPr>
      <w:r w:rsidRPr="00C26450">
        <w:rPr>
          <w:color w:val="auto"/>
        </w:rPr>
        <w:t xml:space="preserve">Designed and managed AI systems and applications, enhancing operational efficiency through automation and reducing errors by </w:t>
      </w:r>
      <w:r>
        <w:rPr>
          <w:color w:val="auto"/>
        </w:rPr>
        <w:t>32</w:t>
      </w:r>
      <w:r w:rsidRPr="00C26450">
        <w:rPr>
          <w:color w:val="auto"/>
        </w:rPr>
        <w:t>%.</w:t>
      </w:r>
    </w:p>
    <w:p w14:paraId="24F830DD" w14:textId="3D5BB374" w:rsidR="003A7C40" w:rsidRDefault="00CE70AD" w:rsidP="005F60DF">
      <w:pPr>
        <w:pStyle w:val="ListParagraph"/>
        <w:numPr>
          <w:ilvl w:val="0"/>
          <w:numId w:val="2"/>
        </w:numPr>
      </w:pPr>
      <w:r>
        <w:t>Restructured</w:t>
      </w:r>
      <w:r w:rsidR="00C26450" w:rsidRPr="00C26450">
        <w:t xml:space="preserve"> and managed AI-based databases, implementing data cleaning and preprocessing techniques to enhance data quality by </w:t>
      </w:r>
      <w:r w:rsidR="00C26450">
        <w:t>26</w:t>
      </w:r>
      <w:r w:rsidR="00C26450" w:rsidRPr="00C26450">
        <w:t xml:space="preserve">% and reduce data retrieval time by </w:t>
      </w:r>
      <w:r w:rsidR="00C26450">
        <w:t>35</w:t>
      </w:r>
      <w:r w:rsidR="00C26450" w:rsidRPr="00C26450">
        <w:t>%.</w:t>
      </w:r>
    </w:p>
    <w:p w14:paraId="74AE2747" w14:textId="314AAFCD" w:rsidR="00977550" w:rsidRDefault="00977550" w:rsidP="005F60DF">
      <w:pPr>
        <w:pStyle w:val="ListParagraph"/>
        <w:numPr>
          <w:ilvl w:val="0"/>
          <w:numId w:val="2"/>
        </w:numPr>
      </w:pPr>
      <w:r>
        <w:t>Analyzed different aspects in Blockchain to incorporate parking availability for the citizens of Detroit.</w:t>
      </w:r>
    </w:p>
    <w:p w14:paraId="50D7EBF5" w14:textId="0154E7BB" w:rsidR="00977550" w:rsidRDefault="00977550" w:rsidP="005F60DF">
      <w:pPr>
        <w:pStyle w:val="ListParagraph"/>
        <w:numPr>
          <w:ilvl w:val="0"/>
          <w:numId w:val="2"/>
        </w:numPr>
      </w:pPr>
      <w:r>
        <w:t>Planned and conceived computer systems using information engineering, data modeling and structured analysis.</w:t>
      </w:r>
    </w:p>
    <w:p w14:paraId="5AD5860F" w14:textId="77777777" w:rsidR="005432A3" w:rsidRPr="00C26450" w:rsidRDefault="005432A3" w:rsidP="005432A3"/>
    <w:p w14:paraId="60774E7F" w14:textId="08BA5F50" w:rsidR="003A7C40" w:rsidRDefault="00C26450" w:rsidP="0061718A">
      <w:pPr>
        <w:pStyle w:val="Heading2"/>
      </w:pPr>
      <w:r>
        <w:t>AI Developer Internship</w:t>
      </w:r>
    </w:p>
    <w:p w14:paraId="5C0B5186" w14:textId="136C02E9" w:rsidR="003A7C40" w:rsidRPr="003A7C40" w:rsidRDefault="00F24D89" w:rsidP="003A7C40">
      <w:pPr>
        <w:pStyle w:val="Heading3"/>
      </w:pPr>
      <w:r>
        <w:t>Arborea | United Kingdom</w:t>
      </w:r>
      <w:r w:rsidR="003A7C40" w:rsidRPr="003A7C40">
        <w:t xml:space="preserve"> </w:t>
      </w:r>
      <w:r w:rsidR="003A7C40" w:rsidRPr="003A7C40">
        <w:tab/>
      </w:r>
      <w:r w:rsidR="00E03AD8">
        <w:t>Jul 20</w:t>
      </w:r>
      <w:r w:rsidR="00CB0A0C">
        <w:t>18</w:t>
      </w:r>
      <w:r w:rsidR="00E03AD8">
        <w:t xml:space="preserve"> – Dec 20</w:t>
      </w:r>
      <w:r w:rsidR="00CB0A0C">
        <w:t>18</w:t>
      </w:r>
    </w:p>
    <w:p w14:paraId="4126CDD2" w14:textId="15A23290" w:rsidR="00C26450" w:rsidRPr="00C26450" w:rsidRDefault="00C26450" w:rsidP="004D70EB">
      <w:pPr>
        <w:pStyle w:val="ListParagraph"/>
        <w:numPr>
          <w:ilvl w:val="0"/>
          <w:numId w:val="2"/>
        </w:numPr>
        <w:rPr>
          <w:color w:val="auto"/>
        </w:rPr>
      </w:pPr>
      <w:r w:rsidRPr="00C26450">
        <w:rPr>
          <w:color w:val="auto"/>
        </w:rPr>
        <w:t xml:space="preserve">Implemented and </w:t>
      </w:r>
      <w:r w:rsidR="00571F74">
        <w:rPr>
          <w:color w:val="auto"/>
        </w:rPr>
        <w:t>sustained</w:t>
      </w:r>
      <w:r w:rsidRPr="00C26450">
        <w:rPr>
          <w:color w:val="auto"/>
        </w:rPr>
        <w:t xml:space="preserve"> AI-based cloud applications, which allowed for seamless integration with existing systems and reduced infrastructure costs by 20%.</w:t>
      </w:r>
    </w:p>
    <w:p w14:paraId="08B2C37D" w14:textId="3754D195" w:rsidR="00C26450" w:rsidRPr="00C26450" w:rsidRDefault="00571F74" w:rsidP="004D70E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Developed</w:t>
      </w:r>
      <w:r w:rsidR="00C26450" w:rsidRPr="00C26450">
        <w:rPr>
          <w:color w:val="auto"/>
        </w:rPr>
        <w:t xml:space="preserve"> and maintained AI-based APIs to facilitate data exchange between different applications, resulting in a 25% improvement in system interoperability.</w:t>
      </w:r>
    </w:p>
    <w:p w14:paraId="39437765" w14:textId="56971F33" w:rsidR="003A7C40" w:rsidRDefault="00A420BE" w:rsidP="004D70E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Updated</w:t>
      </w:r>
      <w:r w:rsidR="00C26450" w:rsidRPr="00C26450">
        <w:rPr>
          <w:color w:val="auto"/>
        </w:rPr>
        <w:t xml:space="preserve"> and </w:t>
      </w:r>
      <w:r w:rsidR="00034D62">
        <w:rPr>
          <w:color w:val="auto"/>
        </w:rPr>
        <w:t>supervised</w:t>
      </w:r>
      <w:r w:rsidR="00C26450" w:rsidRPr="00C26450">
        <w:rPr>
          <w:color w:val="auto"/>
        </w:rPr>
        <w:t xml:space="preserve"> AI-based mobile applications, leading to a 20% increase in user downloads and a 15% improvement in user ratings.</w:t>
      </w:r>
    </w:p>
    <w:p w14:paraId="7347F944" w14:textId="3477B871" w:rsidR="0084388A" w:rsidRPr="004D70EB" w:rsidRDefault="00BE4206" w:rsidP="004D70EB">
      <w:pPr>
        <w:pStyle w:val="ListParagraph"/>
        <w:numPr>
          <w:ilvl w:val="0"/>
          <w:numId w:val="2"/>
        </w:numPr>
        <w:rPr>
          <w:color w:val="auto"/>
        </w:rPr>
      </w:pPr>
      <w:r w:rsidRPr="004D70EB">
        <w:rPr>
          <w:color w:val="auto"/>
        </w:rPr>
        <w:t>Designed runtime algorithms and engineered AI systems for RPG games, resulting in a 45% increase in user entertainment.</w:t>
      </w:r>
    </w:p>
    <w:p w14:paraId="3DD5B902" w14:textId="2BD66267" w:rsidR="00BE4206" w:rsidRPr="004D70EB" w:rsidRDefault="00BE4206" w:rsidP="004D70EB">
      <w:pPr>
        <w:pStyle w:val="ListParagraph"/>
        <w:numPr>
          <w:ilvl w:val="0"/>
          <w:numId w:val="2"/>
        </w:numPr>
        <w:rPr>
          <w:color w:val="auto"/>
        </w:rPr>
      </w:pPr>
      <w:r w:rsidRPr="004D70EB">
        <w:rPr>
          <w:color w:val="auto"/>
        </w:rPr>
        <w:t>Proposed and implemented innovative navigation features for AI, enhancing user experience and adding value to the system.</w:t>
      </w:r>
    </w:p>
    <w:p w14:paraId="25D578A1" w14:textId="7366C22F" w:rsidR="003A7C40" w:rsidRPr="009D24D8" w:rsidRDefault="00CB0A0C" w:rsidP="00F24D89">
      <w:pPr>
        <w:pStyle w:val="Heading1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7C9F0" wp14:editId="1CB2DE0B">
                <wp:simplePos x="0" y="0"/>
                <wp:positionH relativeFrom="margin">
                  <wp:posOffset>1078865</wp:posOffset>
                </wp:positionH>
                <wp:positionV relativeFrom="paragraph">
                  <wp:posOffset>180340</wp:posOffset>
                </wp:positionV>
                <wp:extent cx="4715954" cy="0"/>
                <wp:effectExtent l="0" t="0" r="0" b="0"/>
                <wp:wrapNone/>
                <wp:docPr id="9823206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B41E0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4.95pt,14.2pt" to="456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" strokecolor="#538135 [2409]" strokeweight="1pt">
                <v:stroke joinstyle="miter"/>
                <w10:wrap anchorx="margin"/>
              </v:line>
            </w:pict>
          </mc:Fallback>
        </mc:AlternateContent>
      </w:r>
      <w:sdt>
        <w:sdtPr>
          <w:id w:val="1735817217"/>
          <w:placeholder>
            <w:docPart w:val="49DBCCAF2B9242AD8CBD3F5CCD9264DF"/>
          </w:placeholder>
          <w:temporary/>
          <w:showingPlcHdr/>
          <w15:appearance w15:val="hidden"/>
        </w:sdtPr>
        <w:sdtEndPr/>
        <w:sdtContent>
          <w:r w:rsidR="003A7C40" w:rsidRPr="004C4C0E">
            <w:t>EDUCATION</w:t>
          </w:r>
        </w:sdtContent>
      </w:sdt>
    </w:p>
    <w:p w14:paraId="098178B5" w14:textId="3AB7F5F4" w:rsidR="003A7C40" w:rsidRDefault="00826422" w:rsidP="003A7C40">
      <w:pPr>
        <w:pStyle w:val="Heading3"/>
      </w:pPr>
      <w:r>
        <w:t>Tokyo Institute of Technology</w:t>
      </w:r>
      <w:r w:rsidR="003A7C40">
        <w:tab/>
      </w:r>
      <w:r w:rsidR="00F24D89">
        <w:t>Feb 201</w:t>
      </w:r>
      <w:r>
        <w:t>0</w:t>
      </w:r>
      <w:r w:rsidR="00F24D89">
        <w:t xml:space="preserve"> – Dec 201</w:t>
      </w:r>
      <w:r>
        <w:t>4</w:t>
      </w:r>
    </w:p>
    <w:p w14:paraId="47005E6B" w14:textId="226FBB51" w:rsidR="003A7C40" w:rsidRDefault="00F24D89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>Bachelor Of Computer Science</w:t>
      </w:r>
      <w:bookmarkStart w:id="0" w:name="_GoBack"/>
      <w:bookmarkEnd w:id="0"/>
    </w:p>
    <w:p w14:paraId="68423A1B" w14:textId="51B9F936" w:rsidR="00F24D89" w:rsidRDefault="00F24D89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>Artificial Intelligence, Computer Science</w:t>
      </w:r>
      <w:r w:rsidR="00CB0A0C" w:rsidRPr="00CB0A0C">
        <w:rPr>
          <w:noProof/>
          <w14:ligatures w14:val="standardContextual"/>
        </w:rPr>
        <w:t xml:space="preserve"> </w:t>
      </w:r>
    </w:p>
    <w:p w14:paraId="7432FE38" w14:textId="669A6568" w:rsidR="003A7C40" w:rsidRDefault="00CB0A0C" w:rsidP="005F60DF">
      <w:pPr>
        <w:pStyle w:val="Heading1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23798" wp14:editId="0EDED575">
                <wp:simplePos x="0" y="0"/>
                <wp:positionH relativeFrom="column">
                  <wp:posOffset>590550</wp:posOffset>
                </wp:positionH>
                <wp:positionV relativeFrom="paragraph">
                  <wp:posOffset>177800</wp:posOffset>
                </wp:positionV>
                <wp:extent cx="5214330" cy="0"/>
                <wp:effectExtent l="0" t="0" r="0" b="0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3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A2746B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4pt" to="457.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" strokecolor="#538135 [2409]" strokeweight="1pt">
                <v:stroke joinstyle="miter"/>
              </v:line>
            </w:pict>
          </mc:Fallback>
        </mc:AlternateContent>
      </w:r>
      <w:r w:rsidR="00F24D89">
        <w:t>Skills</w:t>
      </w:r>
    </w:p>
    <w:p w14:paraId="3822E676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Proficiency in AI algorithms and models development</w:t>
      </w:r>
    </w:p>
    <w:p w14:paraId="2DF004CD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Web application development using AI</w:t>
      </w:r>
    </w:p>
    <w:p w14:paraId="6BF4EE55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Data analysis and trend identification</w:t>
      </w:r>
    </w:p>
    <w:p w14:paraId="2E68261F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Predictive modeling</w:t>
      </w:r>
    </w:p>
    <w:p w14:paraId="6C8B34D2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Machine learning model development</w:t>
      </w:r>
    </w:p>
    <w:p w14:paraId="33765A05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AI-based systems and applications maintenance</w:t>
      </w:r>
    </w:p>
    <w:p w14:paraId="5E6843DD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AI-based database development and maintenance</w:t>
      </w:r>
    </w:p>
    <w:p w14:paraId="61004B27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Data cleaning and preprocessing</w:t>
      </w:r>
    </w:p>
    <w:p w14:paraId="634FF726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AI-based cloud application development</w:t>
      </w:r>
    </w:p>
    <w:p w14:paraId="0DC960CC" w14:textId="77777777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 w:rsidRPr="00F24D89">
        <w:rPr>
          <w:color w:val="auto"/>
        </w:rPr>
        <w:t>API development and maintenance</w:t>
      </w:r>
    </w:p>
    <w:p w14:paraId="634F91E5" w14:textId="7A30E25C" w:rsidR="003A7C40" w:rsidRDefault="003A7C40" w:rsidP="0061718A">
      <w:pPr>
        <w:rPr>
          <w:rFonts w:cstheme="minorHAnsi"/>
          <w:spacing w:val="-2"/>
        </w:rPr>
      </w:pPr>
    </w:p>
    <w:p w14:paraId="7E9CD93A" w14:textId="4068EBA4" w:rsidR="003A7C40" w:rsidRPr="004C4C0E" w:rsidRDefault="00F24D89" w:rsidP="005F60DF">
      <w:pPr>
        <w:pStyle w:val="Heading1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277DC" wp14:editId="1BCCA913">
                <wp:simplePos x="0" y="0"/>
                <wp:positionH relativeFrom="column">
                  <wp:posOffset>1095375</wp:posOffset>
                </wp:positionH>
                <wp:positionV relativeFrom="paragraph">
                  <wp:posOffset>187325</wp:posOffset>
                </wp:positionV>
                <wp:extent cx="4716528" cy="0"/>
                <wp:effectExtent l="0" t="0" r="0" b="0"/>
                <wp:wrapNone/>
                <wp:docPr id="1605764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5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2AD4B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4.75pt" to="457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" strokecolor="#538135 [2409]" strokeweight="1pt">
                <v:stroke joinstyle="miter"/>
              </v:line>
            </w:pict>
          </mc:Fallback>
        </mc:AlternateContent>
      </w:r>
      <w:r>
        <w:t>Languages</w:t>
      </w:r>
    </w:p>
    <w:p w14:paraId="6FA217FC" w14:textId="220A3993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Python</w:t>
      </w:r>
    </w:p>
    <w:p w14:paraId="387F1B87" w14:textId="657F7E3D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C++</w:t>
      </w:r>
    </w:p>
    <w:p w14:paraId="7F4FE2FB" w14:textId="0B78E7AC" w:rsidR="00F24D89" w:rsidRPr="00F24D89" w:rsidRDefault="00F24D89" w:rsidP="00F24D89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R</w:t>
      </w:r>
    </w:p>
    <w:p w14:paraId="36C3A854" w14:textId="638D7900" w:rsidR="00F24D89" w:rsidRDefault="005D6120" w:rsidP="00F24D89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Big Data</w:t>
      </w:r>
    </w:p>
    <w:p w14:paraId="71D8B6F8" w14:textId="3A227434" w:rsidR="00CB0A0C" w:rsidRPr="00CB0A0C" w:rsidRDefault="00CB0A0C" w:rsidP="00CB0A0C">
      <w:pPr>
        <w:pStyle w:val="ListParagraph"/>
        <w:numPr>
          <w:ilvl w:val="0"/>
          <w:numId w:val="2"/>
        </w:numPr>
      </w:pPr>
      <w:r>
        <w:t>SnowFlake</w:t>
      </w:r>
    </w:p>
    <w:p w14:paraId="51BE5D51" w14:textId="1B3A96AE" w:rsidR="005D6120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TensorFlow</w:t>
      </w:r>
    </w:p>
    <w:p w14:paraId="4DD12C29" w14:textId="14C603F9" w:rsidR="005D6120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PyTorch</w:t>
      </w:r>
    </w:p>
    <w:p w14:paraId="6C980DFD" w14:textId="6E7D5FD9" w:rsidR="005D6120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Keras</w:t>
      </w:r>
    </w:p>
    <w:p w14:paraId="205D8EBC" w14:textId="48C48B46" w:rsidR="005D6120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SQL</w:t>
      </w:r>
    </w:p>
    <w:p w14:paraId="6F636271" w14:textId="78F47836" w:rsidR="005D6120" w:rsidRPr="005D6120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LLMs</w:t>
      </w:r>
    </w:p>
    <w:p w14:paraId="55B4A301" w14:textId="7F4171F4" w:rsidR="005D6120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t>Tableau</w:t>
      </w:r>
    </w:p>
    <w:p w14:paraId="2DA2A365" w14:textId="43D56DF7" w:rsidR="00B8662E" w:rsidRDefault="005D6120" w:rsidP="005D6120">
      <w:pPr>
        <w:pStyle w:val="Heading3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Power BI</w:t>
      </w:r>
    </w:p>
    <w:p w14:paraId="08EE9E2A" w14:textId="73415EC8" w:rsidR="00CB0A0C" w:rsidRPr="00CB0A0C" w:rsidRDefault="00CB0A0C" w:rsidP="00CB0A0C">
      <w:pPr>
        <w:pStyle w:val="ListParagraph"/>
        <w:numPr>
          <w:ilvl w:val="0"/>
          <w:numId w:val="2"/>
        </w:numPr>
      </w:pPr>
      <w:r>
        <w:t>MLFlow</w:t>
      </w:r>
    </w:p>
    <w:sectPr w:rsidR="00CB0A0C" w:rsidRPr="00CB0A0C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EAF34" w14:textId="77777777" w:rsidR="00D413AD" w:rsidRDefault="00D413AD" w:rsidP="00CE6F6F">
      <w:pPr>
        <w:spacing w:after="0" w:line="240" w:lineRule="auto"/>
      </w:pPr>
      <w:r>
        <w:separator/>
      </w:r>
    </w:p>
  </w:endnote>
  <w:endnote w:type="continuationSeparator" w:id="0">
    <w:p w14:paraId="28F4D6CD" w14:textId="77777777" w:rsidR="00D413AD" w:rsidRDefault="00D413AD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2E120" w14:textId="77777777" w:rsidR="00D413AD" w:rsidRDefault="00D413AD" w:rsidP="00CE6F6F">
      <w:pPr>
        <w:spacing w:after="0" w:line="240" w:lineRule="auto"/>
      </w:pPr>
      <w:r>
        <w:separator/>
      </w:r>
    </w:p>
  </w:footnote>
  <w:footnote w:type="continuationSeparator" w:id="0">
    <w:p w14:paraId="3D5A1E97" w14:textId="77777777" w:rsidR="00D413AD" w:rsidRDefault="00D413AD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771D"/>
    <w:multiLevelType w:val="hybridMultilevel"/>
    <w:tmpl w:val="982C4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4EBA"/>
    <w:multiLevelType w:val="hybridMultilevel"/>
    <w:tmpl w:val="EA020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A69B3"/>
    <w:multiLevelType w:val="multilevel"/>
    <w:tmpl w:val="A9A6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FA21F8"/>
    <w:multiLevelType w:val="multilevel"/>
    <w:tmpl w:val="E1F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6464C"/>
    <w:multiLevelType w:val="multilevel"/>
    <w:tmpl w:val="09BE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7604F"/>
    <w:multiLevelType w:val="multilevel"/>
    <w:tmpl w:val="1422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6"/>
    <w:rsid w:val="0000077C"/>
    <w:rsid w:val="00000898"/>
    <w:rsid w:val="00034254"/>
    <w:rsid w:val="00034D62"/>
    <w:rsid w:val="0004291D"/>
    <w:rsid w:val="000B2976"/>
    <w:rsid w:val="000C6A40"/>
    <w:rsid w:val="000E1FF7"/>
    <w:rsid w:val="000E5F0C"/>
    <w:rsid w:val="000F688A"/>
    <w:rsid w:val="00102F66"/>
    <w:rsid w:val="00103499"/>
    <w:rsid w:val="00134D5A"/>
    <w:rsid w:val="001751B4"/>
    <w:rsid w:val="0018378C"/>
    <w:rsid w:val="00241364"/>
    <w:rsid w:val="00267A26"/>
    <w:rsid w:val="00292A40"/>
    <w:rsid w:val="003205A8"/>
    <w:rsid w:val="00357AEB"/>
    <w:rsid w:val="003A7C40"/>
    <w:rsid w:val="003D482F"/>
    <w:rsid w:val="00422B01"/>
    <w:rsid w:val="00484AA7"/>
    <w:rsid w:val="004C4C0E"/>
    <w:rsid w:val="004C59B8"/>
    <w:rsid w:val="004D70EB"/>
    <w:rsid w:val="004E4B08"/>
    <w:rsid w:val="004F2D41"/>
    <w:rsid w:val="0051525F"/>
    <w:rsid w:val="005226CE"/>
    <w:rsid w:val="00530CE5"/>
    <w:rsid w:val="005432A3"/>
    <w:rsid w:val="00556A02"/>
    <w:rsid w:val="00564A49"/>
    <w:rsid w:val="00570F02"/>
    <w:rsid w:val="00571F74"/>
    <w:rsid w:val="00596FCF"/>
    <w:rsid w:val="005A4222"/>
    <w:rsid w:val="005B4219"/>
    <w:rsid w:val="005D2D10"/>
    <w:rsid w:val="005D34BA"/>
    <w:rsid w:val="005D6120"/>
    <w:rsid w:val="005D6666"/>
    <w:rsid w:val="005D7B1A"/>
    <w:rsid w:val="005F60DF"/>
    <w:rsid w:val="005F68BD"/>
    <w:rsid w:val="00601DB4"/>
    <w:rsid w:val="0061718A"/>
    <w:rsid w:val="00663AC6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26422"/>
    <w:rsid w:val="00837DC0"/>
    <w:rsid w:val="0084388A"/>
    <w:rsid w:val="008517B9"/>
    <w:rsid w:val="008815FF"/>
    <w:rsid w:val="00921415"/>
    <w:rsid w:val="009369F4"/>
    <w:rsid w:val="009649FD"/>
    <w:rsid w:val="00977550"/>
    <w:rsid w:val="00982753"/>
    <w:rsid w:val="009C6DF4"/>
    <w:rsid w:val="009D24D8"/>
    <w:rsid w:val="009E0E86"/>
    <w:rsid w:val="009F0F86"/>
    <w:rsid w:val="00A006E5"/>
    <w:rsid w:val="00A032A2"/>
    <w:rsid w:val="00A13526"/>
    <w:rsid w:val="00A420BE"/>
    <w:rsid w:val="00A43D4C"/>
    <w:rsid w:val="00A51153"/>
    <w:rsid w:val="00A52D02"/>
    <w:rsid w:val="00A872FF"/>
    <w:rsid w:val="00A913E9"/>
    <w:rsid w:val="00AD1EEC"/>
    <w:rsid w:val="00AD7273"/>
    <w:rsid w:val="00B22086"/>
    <w:rsid w:val="00B8662E"/>
    <w:rsid w:val="00B96D8D"/>
    <w:rsid w:val="00BA7812"/>
    <w:rsid w:val="00BE4206"/>
    <w:rsid w:val="00C26450"/>
    <w:rsid w:val="00C506E0"/>
    <w:rsid w:val="00C8719E"/>
    <w:rsid w:val="00CB0A0C"/>
    <w:rsid w:val="00CE6F6F"/>
    <w:rsid w:val="00CE70AD"/>
    <w:rsid w:val="00CF543E"/>
    <w:rsid w:val="00D413AD"/>
    <w:rsid w:val="00D74BEC"/>
    <w:rsid w:val="00D80E89"/>
    <w:rsid w:val="00DA0E61"/>
    <w:rsid w:val="00DD05B0"/>
    <w:rsid w:val="00DF69E1"/>
    <w:rsid w:val="00E03AD8"/>
    <w:rsid w:val="00E0522A"/>
    <w:rsid w:val="00E10F93"/>
    <w:rsid w:val="00E11CDF"/>
    <w:rsid w:val="00E301DF"/>
    <w:rsid w:val="00E95EC2"/>
    <w:rsid w:val="00E966AA"/>
    <w:rsid w:val="00EB4479"/>
    <w:rsid w:val="00F02BD2"/>
    <w:rsid w:val="00F24D89"/>
    <w:rsid w:val="00F65859"/>
    <w:rsid w:val="00F8023F"/>
    <w:rsid w:val="00F85EC3"/>
    <w:rsid w:val="00FE15CB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6F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663AC6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qFormat/>
    <w:rsid w:val="00C2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ingsmendv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edin.com/in/jacksonmor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cksonmori.dev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ingsmendv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9C7635F5704ACFB1C85A016FD7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B5A1C-DCBF-4F0E-B4DB-B125005212CD}"/>
      </w:docPartPr>
      <w:docPartBody>
        <w:p w:rsidR="00327815" w:rsidRDefault="00E00534">
          <w:pPr>
            <w:pStyle w:val="BC9C7635F5704ACFB1C85A016FD7830D"/>
          </w:pPr>
          <w:r w:rsidRPr="00103499">
            <w:t>EXPERIENCE</w:t>
          </w:r>
        </w:p>
      </w:docPartBody>
    </w:docPart>
    <w:docPart>
      <w:docPartPr>
        <w:name w:val="49DBCCAF2B9242AD8CBD3F5CCD92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7E414-CB8A-4F47-8925-70310BB35E6B}"/>
      </w:docPartPr>
      <w:docPartBody>
        <w:p w:rsidR="00327815" w:rsidRDefault="00E00534">
          <w:pPr>
            <w:pStyle w:val="49DBCCAF2B9242AD8CBD3F5CCD9264DF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22"/>
    <w:rsid w:val="000309E8"/>
    <w:rsid w:val="00233011"/>
    <w:rsid w:val="00327815"/>
    <w:rsid w:val="004E33F0"/>
    <w:rsid w:val="00B92EC7"/>
    <w:rsid w:val="00E00534"/>
    <w:rsid w:val="00E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C7635F5704ACFB1C85A016FD7830D">
    <w:name w:val="BC9C7635F5704ACFB1C85A016FD7830D"/>
  </w:style>
  <w:style w:type="paragraph" w:customStyle="1" w:styleId="49DBCCAF2B9242AD8CBD3F5CCD9264DF">
    <w:name w:val="49DBCCAF2B9242AD8CBD3F5CCD926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2023-12-23T14:11:00Z</dcterms:created>
  <dcterms:modified xsi:type="dcterms:W3CDTF">2024-02-02T02:16:00Z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