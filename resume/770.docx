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CellMar>
          <w:left w:w="0" w:type="dxa"/>
          <w:bottom w:w="432" w:type="dxa"/>
          <w:right w:w="0" w:type="dxa"/>
        </w:tblCellMar>
        <w:tblLook w:val="04A0" w:firstRow="1" w:lastRow="0" w:firstColumn="1" w:lastColumn="0" w:noHBand="0" w:noVBand="1"/>
      </w:tblPr>
      <w:tblGrid>
        <w:gridCol w:w="3532"/>
        <w:gridCol w:w="5828"/>
      </w:tblGrid>
      <w:tr w:rsidR="00D92B95" w14:paraId="2D5C0C4D" w14:textId="77777777" w:rsidTr="00605E64">
        <w:tc>
          <w:tcPr>
            <w:tcW w:w="3532" w:type="dxa"/>
            <w:vAlign w:val="bottom"/>
          </w:tcPr>
          <w:p w14:paraId="63414072" w14:textId="141DC9F9" w:rsidR="00A0272E" w:rsidRDefault="00113D9D" w:rsidP="000B32D7">
            <w:pPr>
              <w:pStyle w:val="Title"/>
            </w:pPr>
            <w:r>
              <w:t>Johan Visser</w:t>
            </w:r>
          </w:p>
        </w:tc>
        <w:tc>
          <w:tcPr>
            <w:tcW w:w="5828" w:type="dxa"/>
            <w:vAlign w:val="bottom"/>
          </w:tcPr>
          <w:tbl>
            <w:tblPr>
              <w:tblStyle w:val="TableGrid"/>
              <w:tblpPr w:leftFromText="180" w:rightFromText="180" w:vertAnchor="text" w:tblpY="1"/>
              <w:tblOverlap w:val="never"/>
              <w:tblW w:w="5000" w:type="pct"/>
              <w:tblLayout w:type="fixed"/>
              <w:tblCellMar>
                <w:left w:w="0" w:type="dxa"/>
                <w:right w:w="0" w:type="dxa"/>
              </w:tblCellMar>
              <w:tblLook w:val="04A0" w:firstRow="1" w:lastRow="0" w:firstColumn="1" w:lastColumn="0" w:noHBand="0" w:noVBand="1"/>
            </w:tblPr>
            <w:tblGrid>
              <w:gridCol w:w="5464"/>
              <w:gridCol w:w="364"/>
            </w:tblGrid>
            <w:tr w:rsidR="00932D92" w:rsidRPr="009D0878" w14:paraId="10CCEC03" w14:textId="77777777" w:rsidTr="00BD7D51">
              <w:trPr>
                <w:cantSplit/>
                <w:trHeight w:val="309"/>
              </w:trPr>
              <w:tc>
                <w:tcPr>
                  <w:tcW w:w="5464" w:type="dxa"/>
                  <w:tcMar>
                    <w:top w:w="0" w:type="dxa"/>
                    <w:left w:w="720" w:type="dxa"/>
                    <w:right w:w="29" w:type="dxa"/>
                  </w:tcMar>
                  <w:vAlign w:val="center"/>
                </w:tcPr>
                <w:p w14:paraId="59523CE4" w14:textId="71F1B063" w:rsidR="004E2970" w:rsidRPr="000B32D7" w:rsidRDefault="00567857" w:rsidP="000B32D7">
                  <w:pPr>
                    <w:pStyle w:val="ContactInfo"/>
                  </w:pPr>
                  <w:r>
                    <w:t>Eindhoven</w:t>
                  </w:r>
                  <w:r w:rsidR="00517491" w:rsidRPr="00517491">
                    <w:t xml:space="preserve">, </w:t>
                  </w:r>
                  <w:r>
                    <w:t>Netherlands</w:t>
                  </w:r>
                </w:p>
              </w:tc>
              <w:tc>
                <w:tcPr>
                  <w:tcW w:w="364" w:type="dxa"/>
                  <w:tcMar>
                    <w:top w:w="0" w:type="dxa"/>
                    <w:left w:w="0" w:type="dxa"/>
                    <w:right w:w="0" w:type="dxa"/>
                  </w:tcMar>
                  <w:vAlign w:val="center"/>
                </w:tcPr>
                <w:p w14:paraId="42F6CABF" w14:textId="092B26BD" w:rsidR="00932D92" w:rsidRPr="009D0878" w:rsidRDefault="002F119F" w:rsidP="00932D92">
                  <w:pPr>
                    <w:pStyle w:val="Icons"/>
                  </w:pPr>
                  <w:r>
                    <w:rPr>
                      <w:noProof/>
                    </w:rPr>
                    <mc:AlternateContent>
                      <mc:Choice Requires="wps">
                        <w:drawing>
                          <wp:inline distT="0" distB="0" distL="0" distR="0" wp14:anchorId="79DE4FCE" wp14:editId="26118514">
                            <wp:extent cx="118745" cy="118745"/>
                            <wp:effectExtent l="8255" t="4445" r="6350" b="635"/>
                            <wp:docPr id="805439151"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745"/>
                                    </a:xfrm>
                                    <a:custGeom>
                                      <a:avLst/>
                                      <a:gdLst>
                                        <a:gd name="T0" fmla="*/ 62360 w 2846"/>
                                        <a:gd name="T1" fmla="*/ 965 h 2833"/>
                                        <a:gd name="T2" fmla="*/ 67121 w 2846"/>
                                        <a:gd name="T3" fmla="*/ 4825 h 2833"/>
                                        <a:gd name="T4" fmla="*/ 73387 w 2846"/>
                                        <a:gd name="T5" fmla="*/ 10742 h 2833"/>
                                        <a:gd name="T6" fmla="*/ 80654 w 2846"/>
                                        <a:gd name="T7" fmla="*/ 17707 h 2833"/>
                                        <a:gd name="T8" fmla="*/ 88465 w 2846"/>
                                        <a:gd name="T9" fmla="*/ 25302 h 2833"/>
                                        <a:gd name="T10" fmla="*/ 96317 w 2846"/>
                                        <a:gd name="T11" fmla="*/ 33022 h 2833"/>
                                        <a:gd name="T12" fmla="*/ 103668 w 2846"/>
                                        <a:gd name="T13" fmla="*/ 40281 h 2833"/>
                                        <a:gd name="T14" fmla="*/ 110142 w 2846"/>
                                        <a:gd name="T15" fmla="*/ 46701 h 2833"/>
                                        <a:gd name="T16" fmla="*/ 115155 w 2846"/>
                                        <a:gd name="T17" fmla="*/ 51778 h 2833"/>
                                        <a:gd name="T18" fmla="*/ 118162 w 2846"/>
                                        <a:gd name="T19" fmla="*/ 54967 h 2833"/>
                                        <a:gd name="T20" fmla="*/ 115155 w 2846"/>
                                        <a:gd name="T21" fmla="*/ 55974 h 2833"/>
                                        <a:gd name="T22" fmla="*/ 107929 w 2846"/>
                                        <a:gd name="T23" fmla="*/ 56226 h 2833"/>
                                        <a:gd name="T24" fmla="*/ 103042 w 2846"/>
                                        <a:gd name="T25" fmla="*/ 56436 h 2833"/>
                                        <a:gd name="T26" fmla="*/ 103042 w 2846"/>
                                        <a:gd name="T27" fmla="*/ 107669 h 2833"/>
                                        <a:gd name="T28" fmla="*/ 102248 w 2846"/>
                                        <a:gd name="T29" fmla="*/ 113963 h 2833"/>
                                        <a:gd name="T30" fmla="*/ 99533 w 2846"/>
                                        <a:gd name="T31" fmla="*/ 117319 h 2833"/>
                                        <a:gd name="T32" fmla="*/ 94229 w 2846"/>
                                        <a:gd name="T33" fmla="*/ 118746 h 2833"/>
                                        <a:gd name="T34" fmla="*/ 90094 w 2846"/>
                                        <a:gd name="T35" fmla="*/ 118872 h 2833"/>
                                        <a:gd name="T36" fmla="*/ 85165 w 2846"/>
                                        <a:gd name="T37" fmla="*/ 118746 h 2833"/>
                                        <a:gd name="T38" fmla="*/ 80404 w 2846"/>
                                        <a:gd name="T39" fmla="*/ 118410 h 2833"/>
                                        <a:gd name="T40" fmla="*/ 77605 w 2846"/>
                                        <a:gd name="T41" fmla="*/ 116187 h 2833"/>
                                        <a:gd name="T42" fmla="*/ 76477 w 2846"/>
                                        <a:gd name="T43" fmla="*/ 110732 h 2833"/>
                                        <a:gd name="T44" fmla="*/ 76227 w 2846"/>
                                        <a:gd name="T45" fmla="*/ 103221 h 2833"/>
                                        <a:gd name="T46" fmla="*/ 76101 w 2846"/>
                                        <a:gd name="T47" fmla="*/ 95375 h 2833"/>
                                        <a:gd name="T48" fmla="*/ 76060 w 2846"/>
                                        <a:gd name="T49" fmla="*/ 87108 h 2833"/>
                                        <a:gd name="T50" fmla="*/ 76060 w 2846"/>
                                        <a:gd name="T51" fmla="*/ 80059 h 2833"/>
                                        <a:gd name="T52" fmla="*/ 76101 w 2846"/>
                                        <a:gd name="T53" fmla="*/ 75821 h 2833"/>
                                        <a:gd name="T54" fmla="*/ 75642 w 2846"/>
                                        <a:gd name="T55" fmla="*/ 71625 h 2833"/>
                                        <a:gd name="T56" fmla="*/ 73094 w 2846"/>
                                        <a:gd name="T57" fmla="*/ 68436 h 2833"/>
                                        <a:gd name="T58" fmla="*/ 68959 w 2846"/>
                                        <a:gd name="T59" fmla="*/ 66800 h 2833"/>
                                        <a:gd name="T60" fmla="*/ 63863 w 2846"/>
                                        <a:gd name="T61" fmla="*/ 66254 h 2833"/>
                                        <a:gd name="T62" fmla="*/ 58392 w 2846"/>
                                        <a:gd name="T63" fmla="*/ 66171 h 2833"/>
                                        <a:gd name="T64" fmla="*/ 52335 w 2846"/>
                                        <a:gd name="T65" fmla="*/ 66548 h 2833"/>
                                        <a:gd name="T66" fmla="*/ 47156 w 2846"/>
                                        <a:gd name="T67" fmla="*/ 67849 h 2833"/>
                                        <a:gd name="T68" fmla="*/ 43481 w 2846"/>
                                        <a:gd name="T69" fmla="*/ 70408 h 2833"/>
                                        <a:gd name="T70" fmla="*/ 42186 w 2846"/>
                                        <a:gd name="T71" fmla="*/ 74604 h 2833"/>
                                        <a:gd name="T72" fmla="*/ 42228 w 2846"/>
                                        <a:gd name="T73" fmla="*/ 101836 h 2833"/>
                                        <a:gd name="T74" fmla="*/ 42144 w 2846"/>
                                        <a:gd name="T75" fmla="*/ 113165 h 2833"/>
                                        <a:gd name="T76" fmla="*/ 40056 w 2846"/>
                                        <a:gd name="T77" fmla="*/ 116774 h 2833"/>
                                        <a:gd name="T78" fmla="*/ 35294 w 2846"/>
                                        <a:gd name="T79" fmla="*/ 118410 h 2833"/>
                                        <a:gd name="T80" fmla="*/ 23474 w 2846"/>
                                        <a:gd name="T81" fmla="*/ 118662 h 2833"/>
                                        <a:gd name="T82" fmla="*/ 18545 w 2846"/>
                                        <a:gd name="T83" fmla="*/ 117194 h 2833"/>
                                        <a:gd name="T84" fmla="*/ 15872 w 2846"/>
                                        <a:gd name="T85" fmla="*/ 113417 h 2833"/>
                                        <a:gd name="T86" fmla="*/ 15538 w 2846"/>
                                        <a:gd name="T87" fmla="*/ 95878 h 2833"/>
                                        <a:gd name="T88" fmla="*/ 15454 w 2846"/>
                                        <a:gd name="T89" fmla="*/ 56688 h 2833"/>
                                        <a:gd name="T90" fmla="*/ 12865 w 2846"/>
                                        <a:gd name="T91" fmla="*/ 56730 h 2833"/>
                                        <a:gd name="T92" fmla="*/ 7978 w 2846"/>
                                        <a:gd name="T93" fmla="*/ 56772 h 2833"/>
                                        <a:gd name="T94" fmla="*/ 3049 w 2846"/>
                                        <a:gd name="T95" fmla="*/ 56730 h 2833"/>
                                        <a:gd name="T96" fmla="*/ 167 w 2846"/>
                                        <a:gd name="T97" fmla="*/ 56730 h 2833"/>
                                        <a:gd name="T98" fmla="*/ 1086 w 2846"/>
                                        <a:gd name="T99" fmla="*/ 55345 h 2833"/>
                                        <a:gd name="T100" fmla="*/ 4553 w 2846"/>
                                        <a:gd name="T101" fmla="*/ 51611 h 2833"/>
                                        <a:gd name="T102" fmla="*/ 9857 w 2846"/>
                                        <a:gd name="T103" fmla="*/ 46030 h 2833"/>
                                        <a:gd name="T104" fmla="*/ 16457 w 2846"/>
                                        <a:gd name="T105" fmla="*/ 39190 h 2833"/>
                                        <a:gd name="T106" fmla="*/ 23975 w 2846"/>
                                        <a:gd name="T107" fmla="*/ 31596 h 2833"/>
                                        <a:gd name="T108" fmla="*/ 31827 w 2846"/>
                                        <a:gd name="T109" fmla="*/ 23749 h 2833"/>
                                        <a:gd name="T110" fmla="*/ 39513 w 2846"/>
                                        <a:gd name="T111" fmla="*/ 16071 h 2833"/>
                                        <a:gd name="T112" fmla="*/ 46613 w 2846"/>
                                        <a:gd name="T113" fmla="*/ 9147 h 2833"/>
                                        <a:gd name="T114" fmla="*/ 52502 w 2846"/>
                                        <a:gd name="T115" fmla="*/ 3399 h 2833"/>
                                        <a:gd name="T116" fmla="*/ 57097 w 2846"/>
                                        <a:gd name="T117" fmla="*/ 294 h 2833"/>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1C93EBD9"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2601876,40448;2800521,202240;3061960,450250;3365165,742188;3691067,1060532;4018680,1384115;4325389,1688375;4595507,1957469;4804666,2170271;4930129,2303938;4804666,2346146;4503173,2356709;4299270,2365511;4299270,4512939;4266142,4776751;4152862,4917418;3931561,4977230;3759034,4982512;3553379,4977230;3354734,4963147;3237950,4869970;3190886,4641324;3180455,4326501;3175198,3997637;3173487,3651126;3173487,3355667;3175198,3178032;3156047,3002157;3049735,2868490;2877209,2799917;2664586,2777032;2436317,2773553;2183598,2789355;1967512,2843886;1814178,2951146;1760146,3127022;1761899,4268449;1758394,4743303;1671275,4894574;1472588,4963147;979417,4973710;773762,4912178;662235,4753866;648299,4018720;644795,2376074;536772,2377834;332870,2379594;127215,2377834;6968,2377834;45312,2319782;189967,2163272;411268,1929344;686643,1642646;1000320,1324344;1327933,995438;1648620,673615;1944856,383396;2190566,142469;2382285,12323" o:connectangles="0,0,0,0,0,0,0,0,0,0,0,0,0,0,0,0,0,0,0,0,0,0,0,0,0,0,0,0,0,0,0,0,0,0,0,0,0,0,0,0,0,0,0,0,0,0,0,0,0,0,0,0,0,0,0,0,0,0,0"/>
                            <w10:anchorlock/>
                          </v:shape>
                        </w:pict>
                      </mc:Fallback>
                    </mc:AlternateContent>
                  </w:r>
                </w:p>
              </w:tc>
            </w:tr>
            <w:tr w:rsidR="00932D92" w:rsidRPr="009D0878" w14:paraId="01070128" w14:textId="77777777" w:rsidTr="00BD7D51">
              <w:trPr>
                <w:cantSplit/>
                <w:trHeight w:val="309"/>
              </w:trPr>
              <w:tc>
                <w:tcPr>
                  <w:tcW w:w="5464" w:type="dxa"/>
                  <w:tcMar>
                    <w:left w:w="720" w:type="dxa"/>
                    <w:right w:w="29" w:type="dxa"/>
                  </w:tcMar>
                  <w:vAlign w:val="center"/>
                </w:tcPr>
                <w:p w14:paraId="2086F4C7" w14:textId="79BF773E" w:rsidR="00932D92" w:rsidRPr="000B32D7" w:rsidRDefault="00A0272E" w:rsidP="000B32D7">
                  <w:pPr>
                    <w:pStyle w:val="ContactInfo"/>
                  </w:pPr>
                  <w:r>
                    <w:t>(+1)323522</w:t>
                  </w:r>
                  <w:r w:rsidR="00113D9D">
                    <w:t>6543</w:t>
                  </w:r>
                  <w:r>
                    <w:t>6</w:t>
                  </w:r>
                </w:p>
              </w:tc>
              <w:tc>
                <w:tcPr>
                  <w:tcW w:w="364" w:type="dxa"/>
                  <w:tcMar>
                    <w:left w:w="0" w:type="dxa"/>
                    <w:right w:w="0" w:type="dxa"/>
                  </w:tcMar>
                  <w:vAlign w:val="center"/>
                </w:tcPr>
                <w:p w14:paraId="746926EB" w14:textId="51D601C4" w:rsidR="00932D92" w:rsidRPr="009D0878" w:rsidRDefault="002F119F" w:rsidP="00932D92">
                  <w:pPr>
                    <w:pStyle w:val="Icons"/>
                  </w:pPr>
                  <w:r>
                    <w:rPr>
                      <w:noProof/>
                    </w:rPr>
                    <mc:AlternateContent>
                      <mc:Choice Requires="wps">
                        <w:drawing>
                          <wp:inline distT="0" distB="0" distL="0" distR="0" wp14:anchorId="4DB85E95" wp14:editId="09B3CD42">
                            <wp:extent cx="109855" cy="109855"/>
                            <wp:effectExtent l="3175" t="635" r="1270" b="3810"/>
                            <wp:docPr id="1718200348"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20510 w 2552"/>
                                        <a:gd name="T1" fmla="*/ 461 h 2616"/>
                                        <a:gd name="T2" fmla="*/ 24938 w 2552"/>
                                        <a:gd name="T3" fmla="*/ 3230 h 2616"/>
                                        <a:gd name="T4" fmla="*/ 31904 w 2552"/>
                                        <a:gd name="T5" fmla="*/ 10109 h 2616"/>
                                        <a:gd name="T6" fmla="*/ 36719 w 2552"/>
                                        <a:gd name="T7" fmla="*/ 14932 h 2616"/>
                                        <a:gd name="T8" fmla="*/ 38697 w 2552"/>
                                        <a:gd name="T9" fmla="*/ 18833 h 2616"/>
                                        <a:gd name="T10" fmla="*/ 38353 w 2552"/>
                                        <a:gd name="T11" fmla="*/ 22650 h 2616"/>
                                        <a:gd name="T12" fmla="*/ 35687 w 2552"/>
                                        <a:gd name="T13" fmla="*/ 26383 h 2616"/>
                                        <a:gd name="T14" fmla="*/ 31259 w 2552"/>
                                        <a:gd name="T15" fmla="*/ 30326 h 2616"/>
                                        <a:gd name="T16" fmla="*/ 28765 w 2552"/>
                                        <a:gd name="T17" fmla="*/ 34521 h 2616"/>
                                        <a:gd name="T18" fmla="*/ 28507 w 2552"/>
                                        <a:gd name="T19" fmla="*/ 38799 h 2616"/>
                                        <a:gd name="T20" fmla="*/ 30399 w 2552"/>
                                        <a:gd name="T21" fmla="*/ 43077 h 2616"/>
                                        <a:gd name="T22" fmla="*/ 39471 w 2552"/>
                                        <a:gd name="T23" fmla="*/ 52557 h 2616"/>
                                        <a:gd name="T24" fmla="*/ 60282 w 2552"/>
                                        <a:gd name="T25" fmla="*/ 72061 h 2616"/>
                                        <a:gd name="T26" fmla="*/ 70085 w 2552"/>
                                        <a:gd name="T27" fmla="*/ 80450 h 2616"/>
                                        <a:gd name="T28" fmla="*/ 74256 w 2552"/>
                                        <a:gd name="T29" fmla="*/ 81625 h 2616"/>
                                        <a:gd name="T30" fmla="*/ 78383 w 2552"/>
                                        <a:gd name="T31" fmla="*/ 80576 h 2616"/>
                                        <a:gd name="T32" fmla="*/ 82296 w 2552"/>
                                        <a:gd name="T33" fmla="*/ 77011 h 2616"/>
                                        <a:gd name="T34" fmla="*/ 86768 w 2552"/>
                                        <a:gd name="T35" fmla="*/ 72858 h 2616"/>
                                        <a:gd name="T36" fmla="*/ 91196 w 2552"/>
                                        <a:gd name="T37" fmla="*/ 71432 h 2616"/>
                                        <a:gd name="T38" fmla="*/ 95539 w 2552"/>
                                        <a:gd name="T39" fmla="*/ 72481 h 2616"/>
                                        <a:gd name="T40" fmla="*/ 99753 w 2552"/>
                                        <a:gd name="T41" fmla="*/ 75920 h 2616"/>
                                        <a:gd name="T42" fmla="*/ 108739 w 2552"/>
                                        <a:gd name="T43" fmla="*/ 86449 h 2616"/>
                                        <a:gd name="T44" fmla="*/ 109728 w 2552"/>
                                        <a:gd name="T45" fmla="*/ 90140 h 2616"/>
                                        <a:gd name="T46" fmla="*/ 109126 w 2552"/>
                                        <a:gd name="T47" fmla="*/ 93453 h 2616"/>
                                        <a:gd name="T48" fmla="*/ 107750 w 2552"/>
                                        <a:gd name="T49" fmla="*/ 95928 h 2616"/>
                                        <a:gd name="T50" fmla="*/ 106417 w 2552"/>
                                        <a:gd name="T51" fmla="*/ 97354 h 2616"/>
                                        <a:gd name="T52" fmla="*/ 105686 w 2552"/>
                                        <a:gd name="T53" fmla="*/ 97983 h 2616"/>
                                        <a:gd name="T54" fmla="*/ 103708 w 2552"/>
                                        <a:gd name="T55" fmla="*/ 99577 h 2616"/>
                                        <a:gd name="T56" fmla="*/ 100914 w 2552"/>
                                        <a:gd name="T57" fmla="*/ 101758 h 2616"/>
                                        <a:gd name="T58" fmla="*/ 97560 w 2552"/>
                                        <a:gd name="T59" fmla="*/ 104107 h 2616"/>
                                        <a:gd name="T60" fmla="*/ 94034 w 2552"/>
                                        <a:gd name="T61" fmla="*/ 106205 h 2616"/>
                                        <a:gd name="T62" fmla="*/ 90680 w 2552"/>
                                        <a:gd name="T63" fmla="*/ 107673 h 2616"/>
                                        <a:gd name="T64" fmla="*/ 84446 w 2552"/>
                                        <a:gd name="T65" fmla="*/ 109267 h 2616"/>
                                        <a:gd name="T66" fmla="*/ 79458 w 2552"/>
                                        <a:gd name="T67" fmla="*/ 109728 h 2616"/>
                                        <a:gd name="T68" fmla="*/ 75331 w 2552"/>
                                        <a:gd name="T69" fmla="*/ 109309 h 2616"/>
                                        <a:gd name="T70" fmla="*/ 71719 w 2552"/>
                                        <a:gd name="T71" fmla="*/ 108260 h 2616"/>
                                        <a:gd name="T72" fmla="*/ 68322 w 2552"/>
                                        <a:gd name="T73" fmla="*/ 106708 h 2616"/>
                                        <a:gd name="T74" fmla="*/ 61872 w 2552"/>
                                        <a:gd name="T75" fmla="*/ 103562 h 2616"/>
                                        <a:gd name="T76" fmla="*/ 50177 w 2552"/>
                                        <a:gd name="T77" fmla="*/ 97061 h 2616"/>
                                        <a:gd name="T78" fmla="*/ 39385 w 2552"/>
                                        <a:gd name="T79" fmla="*/ 90014 h 2616"/>
                                        <a:gd name="T80" fmla="*/ 29625 w 2552"/>
                                        <a:gd name="T81" fmla="*/ 82170 h 2616"/>
                                        <a:gd name="T82" fmla="*/ 20982 w 2552"/>
                                        <a:gd name="T83" fmla="*/ 73446 h 2616"/>
                                        <a:gd name="T84" fmla="*/ 13501 w 2552"/>
                                        <a:gd name="T85" fmla="*/ 63756 h 2616"/>
                                        <a:gd name="T86" fmla="*/ 7309 w 2552"/>
                                        <a:gd name="T87" fmla="*/ 52893 h 2616"/>
                                        <a:gd name="T88" fmla="*/ 2537 w 2552"/>
                                        <a:gd name="T89" fmla="*/ 40770 h 2616"/>
                                        <a:gd name="T90" fmla="*/ 172 w 2552"/>
                                        <a:gd name="T91" fmla="*/ 30788 h 2616"/>
                                        <a:gd name="T92" fmla="*/ 473 w 2552"/>
                                        <a:gd name="T93" fmla="*/ 22776 h 2616"/>
                                        <a:gd name="T94" fmla="*/ 2709 w 2552"/>
                                        <a:gd name="T95" fmla="*/ 15310 h 2616"/>
                                        <a:gd name="T96" fmla="*/ 6879 w 2552"/>
                                        <a:gd name="T97" fmla="*/ 8263 h 2616"/>
                                        <a:gd name="T98" fmla="*/ 11996 w 2552"/>
                                        <a:gd name="T99" fmla="*/ 2559 h 2616"/>
                                        <a:gd name="T100" fmla="*/ 16210 w 2552"/>
                                        <a:gd name="T101" fmla="*/ 252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5495A42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882886,19359;1073497,135639;1373360,424512;1580629,627047;1665775,790864;1650967,951153;1536205,1107915;1345595,1273495;1238236,1449658;1227130,1629306;1308575,1808954;1699094,2207052;2594937,3026094;3016923,3378377;3196471,3427720;3374124,3383668;3542565,3233962;3735070,3059563;3925680,2999680;4112632,3043731;4294030,3188147;4680848,3630296;4723421,3785294;4697507,3924419;4638274,4028353;4580893,4088235;4549426,4114649;4464280,4181587;4344008,4273175;4199629,4371817;4047847,4459920;3903468,4521566;3635116,4588504;3420399,4607863;3242746,4590268;3087261,4546216;2941032,4481043;2663381,4348931;2159951,4075931;1695392,3780003;1275256,3450606;903204,3084255;581173,2677338;314628,2221162;109209,1712075;7404,1292896;20361,956444;116613,642921;296118,346992;516387,107461;697786,10582" o:connectangles="0,0,0,0,0,0,0,0,0,0,0,0,0,0,0,0,0,0,0,0,0,0,0,0,0,0,0,0,0,0,0,0,0,0,0,0,0,0,0,0,0,0,0,0,0,0,0,0,0,0,0"/>
                            <w10:anchorlock/>
                          </v:shape>
                        </w:pict>
                      </mc:Fallback>
                    </mc:AlternateContent>
                  </w:r>
                </w:p>
              </w:tc>
            </w:tr>
            <w:tr w:rsidR="00932D92" w:rsidRPr="009D0878" w14:paraId="113DBF02" w14:textId="77777777" w:rsidTr="00BD7D51">
              <w:trPr>
                <w:cantSplit/>
                <w:trHeight w:val="309"/>
              </w:trPr>
              <w:tc>
                <w:tcPr>
                  <w:tcW w:w="5464" w:type="dxa"/>
                  <w:tcMar>
                    <w:left w:w="720" w:type="dxa"/>
                    <w:right w:w="29" w:type="dxa"/>
                  </w:tcMar>
                  <w:vAlign w:val="center"/>
                </w:tcPr>
                <w:p w14:paraId="04C411B5" w14:textId="418B2263" w:rsidR="00932D92" w:rsidRPr="000B32D7" w:rsidRDefault="00113D9D" w:rsidP="000B32D7">
                  <w:pPr>
                    <w:pStyle w:val="ContactInfo"/>
                  </w:pPr>
                  <w:r>
                    <w:t>Hinoscomputing938</w:t>
                  </w:r>
                  <w:r w:rsidR="00CE093A">
                    <w:t>2@gmail.com</w:t>
                  </w:r>
                </w:p>
              </w:tc>
              <w:tc>
                <w:tcPr>
                  <w:tcW w:w="364" w:type="dxa"/>
                  <w:tcMar>
                    <w:left w:w="0" w:type="dxa"/>
                    <w:right w:w="0" w:type="dxa"/>
                  </w:tcMar>
                  <w:vAlign w:val="center"/>
                </w:tcPr>
                <w:p w14:paraId="70E80CBE" w14:textId="427694EF" w:rsidR="00932D92" w:rsidRPr="009D0878" w:rsidRDefault="002F119F" w:rsidP="00932D92">
                  <w:pPr>
                    <w:pStyle w:val="Icons"/>
                  </w:pPr>
                  <w:r>
                    <w:rPr>
                      <w:noProof/>
                    </w:rPr>
                    <mc:AlternateContent>
                      <mc:Choice Requires="wps">
                        <w:drawing>
                          <wp:inline distT="0" distB="0" distL="0" distR="0" wp14:anchorId="1C9B3759" wp14:editId="2B504BBE">
                            <wp:extent cx="137160" cy="91440"/>
                            <wp:effectExtent l="8255" t="6350" r="6985" b="6985"/>
                            <wp:docPr id="169423287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23444 w 120"/>
                                        <a:gd name="T1" fmla="*/ 24003 h 80"/>
                                        <a:gd name="T2" fmla="*/ 123444 w 120"/>
                                        <a:gd name="T3" fmla="*/ 24003 h 80"/>
                                        <a:gd name="T4" fmla="*/ 68580 w 120"/>
                                        <a:gd name="T5" fmla="*/ 66294 h 80"/>
                                        <a:gd name="T6" fmla="*/ 13716 w 120"/>
                                        <a:gd name="T7" fmla="*/ 24003 h 80"/>
                                        <a:gd name="T8" fmla="*/ 13716 w 120"/>
                                        <a:gd name="T9" fmla="*/ 20574 h 80"/>
                                        <a:gd name="T10" fmla="*/ 18288 w 120"/>
                                        <a:gd name="T11" fmla="*/ 19431 h 80"/>
                                        <a:gd name="T12" fmla="*/ 68580 w 120"/>
                                        <a:gd name="T13" fmla="*/ 58293 h 80"/>
                                        <a:gd name="T14" fmla="*/ 118872 w 120"/>
                                        <a:gd name="T15" fmla="*/ 19431 h 80"/>
                                        <a:gd name="T16" fmla="*/ 123444 w 120"/>
                                        <a:gd name="T17" fmla="*/ 20574 h 80"/>
                                        <a:gd name="T18" fmla="*/ 123444 w 120"/>
                                        <a:gd name="T19" fmla="*/ 24003 h 80"/>
                                        <a:gd name="T20" fmla="*/ 123444 w 120"/>
                                        <a:gd name="T21" fmla="*/ 24003 h 80"/>
                                        <a:gd name="T22" fmla="*/ 130302 w 120"/>
                                        <a:gd name="T23" fmla="*/ 0 h 80"/>
                                        <a:gd name="T24" fmla="*/ 130302 w 120"/>
                                        <a:gd name="T25" fmla="*/ 0 h 80"/>
                                        <a:gd name="T26" fmla="*/ 6858 w 120"/>
                                        <a:gd name="T27" fmla="*/ 0 h 80"/>
                                        <a:gd name="T28" fmla="*/ 0 w 120"/>
                                        <a:gd name="T29" fmla="*/ 6858 h 80"/>
                                        <a:gd name="T30" fmla="*/ 0 w 120"/>
                                        <a:gd name="T31" fmla="*/ 84582 h 80"/>
                                        <a:gd name="T32" fmla="*/ 6858 w 120"/>
                                        <a:gd name="T33" fmla="*/ 91440 h 80"/>
                                        <a:gd name="T34" fmla="*/ 130302 w 120"/>
                                        <a:gd name="T35" fmla="*/ 91440 h 80"/>
                                        <a:gd name="T36" fmla="*/ 137160 w 120"/>
                                        <a:gd name="T37" fmla="*/ 84582 h 80"/>
                                        <a:gd name="T38" fmla="*/ 137160 w 120"/>
                                        <a:gd name="T39" fmla="*/ 6858 h 80"/>
                                        <a:gd name="T40" fmla="*/ 130302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20DB39C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" path="m108,21r,l60,58,12,21v-1,-1,-1,-2,,-3c13,16,14,16,16,17l60,51,104,17v1,-1,3,-1,4,1c109,19,109,20,108,21xm114,r,l6,c3,,,3,,6l,74v,3,3,6,6,6l114,80v3,,6,-3,6,-6l120,6c120,3,117,,114,xe" fillcolor="#007fab [3204]" stroked="f" strokeweight="0">
                            <v:path arrowok="t" o:connecttype="custom" o:connectlocs="141096492,27435429;141096492,27435429;78386940,75774042;15677388,27435429;15677388,23516082;20903184,22209633;78386940,66628899;135870696,22209633;141096492,23516082;141096492,27435429;141096492,27435429;148935186,0;148935186,0;7838694,0;0,7838694;0,96677226;7838694,104515920;148935186,104515920;156773880,96677226;156773880,7838694;148935186,0" o:connectangles="0,0,0,0,0,0,0,0,0,0,0,0,0,0,0,0,0,0,0,0,0"/>
                            <o:lock v:ext="edit" aspectratio="t" verticies="t"/>
                            <w10:anchorlock/>
                          </v:shape>
                        </w:pict>
                      </mc:Fallback>
                    </mc:AlternateContent>
                  </w:r>
                </w:p>
              </w:tc>
            </w:tr>
            <w:tr w:rsidR="002F119F" w:rsidRPr="009D0878" w14:paraId="06A6F5DA" w14:textId="77777777" w:rsidTr="00BD7D51">
              <w:trPr>
                <w:cantSplit/>
                <w:trHeight w:val="309"/>
              </w:trPr>
              <w:tc>
                <w:tcPr>
                  <w:tcW w:w="5464" w:type="dxa"/>
                  <w:tcMar>
                    <w:left w:w="720" w:type="dxa"/>
                    <w:right w:w="29" w:type="dxa"/>
                  </w:tcMar>
                  <w:vAlign w:val="center"/>
                </w:tcPr>
                <w:p w14:paraId="199FB0C3" w14:textId="5ED72800" w:rsidR="002F119F" w:rsidRDefault="002F119F" w:rsidP="002F119F">
                  <w:pPr>
                    <w:pStyle w:val="ContactInfo"/>
                  </w:pPr>
                  <w:r w:rsidRPr="00517491">
                    <w:t>www.linkedin.com/in/</w:t>
                  </w:r>
                  <w:r w:rsidR="00113D9D">
                    <w:t>hinos-com</w:t>
                  </w:r>
                </w:p>
              </w:tc>
              <w:tc>
                <w:tcPr>
                  <w:tcW w:w="364" w:type="dxa"/>
                  <w:tcMar>
                    <w:left w:w="0" w:type="dxa"/>
                    <w:right w:w="0" w:type="dxa"/>
                  </w:tcMar>
                  <w:vAlign w:val="center"/>
                </w:tcPr>
                <w:p w14:paraId="1E4CE2D6" w14:textId="22F14010" w:rsidR="002F119F" w:rsidRDefault="002F119F" w:rsidP="002F119F">
                  <w:pPr>
                    <w:pStyle w:val="Icons"/>
                  </w:pPr>
                  <w:r>
                    <w:rPr>
                      <w:noProof/>
                    </w:rPr>
                    <mc:AlternateContent>
                      <mc:Choice Requires="wps">
                        <w:drawing>
                          <wp:inline distT="0" distB="0" distL="0" distR="0" wp14:anchorId="365C318E" wp14:editId="4B3748D0">
                            <wp:extent cx="109855" cy="109855"/>
                            <wp:effectExtent l="3175" t="2540" r="1270" b="1905"/>
                            <wp:docPr id="1571746628"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855" cy="109855"/>
                                    </a:xfrm>
                                    <a:custGeom>
                                      <a:avLst/>
                                      <a:gdLst>
                                        <a:gd name="T0" fmla="*/ 16359 w 2616"/>
                                        <a:gd name="T1" fmla="*/ 41411 h 2610"/>
                                        <a:gd name="T2" fmla="*/ 16233 w 2616"/>
                                        <a:gd name="T3" fmla="*/ 92323 h 2610"/>
                                        <a:gd name="T4" fmla="*/ 16862 w 2616"/>
                                        <a:gd name="T5" fmla="*/ 93542 h 2610"/>
                                        <a:gd name="T6" fmla="*/ 32256 w 2616"/>
                                        <a:gd name="T7" fmla="*/ 93458 h 2610"/>
                                        <a:gd name="T8" fmla="*/ 32507 w 2616"/>
                                        <a:gd name="T9" fmla="*/ 42294 h 2610"/>
                                        <a:gd name="T10" fmla="*/ 31920 w 2616"/>
                                        <a:gd name="T11" fmla="*/ 41116 h 2610"/>
                                        <a:gd name="T12" fmla="*/ 72145 w 2616"/>
                                        <a:gd name="T13" fmla="*/ 39897 h 2610"/>
                                        <a:gd name="T14" fmla="*/ 65350 w 2616"/>
                                        <a:gd name="T15" fmla="*/ 41789 h 2610"/>
                                        <a:gd name="T16" fmla="*/ 60023 w 2616"/>
                                        <a:gd name="T17" fmla="*/ 46119 h 2610"/>
                                        <a:gd name="T18" fmla="*/ 58387 w 2616"/>
                                        <a:gd name="T19" fmla="*/ 48011 h 2610"/>
                                        <a:gd name="T20" fmla="*/ 58303 w 2616"/>
                                        <a:gd name="T21" fmla="*/ 41411 h 2610"/>
                                        <a:gd name="T22" fmla="*/ 43958 w 2616"/>
                                        <a:gd name="T23" fmla="*/ 41116 h 2610"/>
                                        <a:gd name="T24" fmla="*/ 42742 w 2616"/>
                                        <a:gd name="T25" fmla="*/ 41747 h 2610"/>
                                        <a:gd name="T26" fmla="*/ 42784 w 2616"/>
                                        <a:gd name="T27" fmla="*/ 93290 h 2610"/>
                                        <a:gd name="T28" fmla="*/ 57758 w 2616"/>
                                        <a:gd name="T29" fmla="*/ 93542 h 2610"/>
                                        <a:gd name="T30" fmla="*/ 58975 w 2616"/>
                                        <a:gd name="T31" fmla="*/ 92911 h 2610"/>
                                        <a:gd name="T32" fmla="*/ 59100 w 2616"/>
                                        <a:gd name="T33" fmla="*/ 64449 h 2610"/>
                                        <a:gd name="T34" fmla="*/ 60694 w 2616"/>
                                        <a:gd name="T35" fmla="*/ 58311 h 2610"/>
                                        <a:gd name="T36" fmla="*/ 63966 w 2616"/>
                                        <a:gd name="T37" fmla="*/ 55116 h 2610"/>
                                        <a:gd name="T38" fmla="*/ 69083 w 2616"/>
                                        <a:gd name="T39" fmla="*/ 54233 h 2610"/>
                                        <a:gd name="T40" fmla="*/ 73739 w 2616"/>
                                        <a:gd name="T41" fmla="*/ 55579 h 2610"/>
                                        <a:gd name="T42" fmla="*/ 76382 w 2616"/>
                                        <a:gd name="T43" fmla="*/ 59615 h 2610"/>
                                        <a:gd name="T44" fmla="*/ 77137 w 2616"/>
                                        <a:gd name="T45" fmla="*/ 66341 h 2610"/>
                                        <a:gd name="T46" fmla="*/ 77263 w 2616"/>
                                        <a:gd name="T47" fmla="*/ 93122 h 2610"/>
                                        <a:gd name="T48" fmla="*/ 92573 w 2616"/>
                                        <a:gd name="T49" fmla="*/ 93542 h 2610"/>
                                        <a:gd name="T50" fmla="*/ 93453 w 2616"/>
                                        <a:gd name="T51" fmla="*/ 92617 h 2610"/>
                                        <a:gd name="T52" fmla="*/ 92950 w 2616"/>
                                        <a:gd name="T53" fmla="*/ 55957 h 2610"/>
                                        <a:gd name="T54" fmla="*/ 90098 w 2616"/>
                                        <a:gd name="T55" fmla="*/ 47423 h 2610"/>
                                        <a:gd name="T56" fmla="*/ 85358 w 2616"/>
                                        <a:gd name="T57" fmla="*/ 42504 h 2610"/>
                                        <a:gd name="T58" fmla="*/ 77598 w 2616"/>
                                        <a:gd name="T59" fmla="*/ 39981 h 2610"/>
                                        <a:gd name="T60" fmla="*/ 21434 w 2616"/>
                                        <a:gd name="T61" fmla="*/ 15555 h 2610"/>
                                        <a:gd name="T62" fmla="*/ 16820 w 2616"/>
                                        <a:gd name="T63" fmla="*/ 18919 h 2610"/>
                                        <a:gd name="T64" fmla="*/ 14974 w 2616"/>
                                        <a:gd name="T65" fmla="*/ 24468 h 2610"/>
                                        <a:gd name="T66" fmla="*/ 16736 w 2616"/>
                                        <a:gd name="T67" fmla="*/ 30060 h 2610"/>
                                        <a:gd name="T68" fmla="*/ 21308 w 2616"/>
                                        <a:gd name="T69" fmla="*/ 33507 h 2610"/>
                                        <a:gd name="T70" fmla="*/ 27306 w 2616"/>
                                        <a:gd name="T71" fmla="*/ 33507 h 2610"/>
                                        <a:gd name="T72" fmla="*/ 32004 w 2616"/>
                                        <a:gd name="T73" fmla="*/ 30144 h 2610"/>
                                        <a:gd name="T74" fmla="*/ 33808 w 2616"/>
                                        <a:gd name="T75" fmla="*/ 24510 h 2610"/>
                                        <a:gd name="T76" fmla="*/ 32004 w 2616"/>
                                        <a:gd name="T77" fmla="*/ 19003 h 2610"/>
                                        <a:gd name="T78" fmla="*/ 27390 w 2616"/>
                                        <a:gd name="T79" fmla="*/ 15555 h 2610"/>
                                        <a:gd name="T80" fmla="*/ 102807 w 2616"/>
                                        <a:gd name="T81" fmla="*/ 0 h 2610"/>
                                        <a:gd name="T82" fmla="*/ 105995 w 2616"/>
                                        <a:gd name="T83" fmla="*/ 1261 h 2610"/>
                                        <a:gd name="T84" fmla="*/ 109267 w 2616"/>
                                        <a:gd name="T85" fmla="*/ 5381 h 2610"/>
                                        <a:gd name="T86" fmla="*/ 109728 w 2616"/>
                                        <a:gd name="T87" fmla="*/ 101950 h 2610"/>
                                        <a:gd name="T88" fmla="*/ 107715 w 2616"/>
                                        <a:gd name="T89" fmla="*/ 106995 h 2610"/>
                                        <a:gd name="T90" fmla="*/ 103101 w 2616"/>
                                        <a:gd name="T91" fmla="*/ 109602 h 2610"/>
                                        <a:gd name="T92" fmla="*/ 5537 w 2616"/>
                                        <a:gd name="T93" fmla="*/ 109392 h 2610"/>
                                        <a:gd name="T94" fmla="*/ 1720 w 2616"/>
                                        <a:gd name="T95" fmla="*/ 106785 h 2610"/>
                                        <a:gd name="T96" fmla="*/ 0 w 2616"/>
                                        <a:gd name="T97" fmla="*/ 103085 h 2610"/>
                                        <a:gd name="T98" fmla="*/ 1258 w 2616"/>
                                        <a:gd name="T99" fmla="*/ 3574 h 2610"/>
                                        <a:gd name="T100" fmla="*/ 4656 w 2616"/>
                                        <a:gd name="T101" fmla="*/ 715 h 26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w:pict>
                          <v:shape w14:anchorId="46183BE7"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686972,1742991;681681,3885879;708094,3937186;1354542,3933651;1365083,1780156;1340433,1730574;3029621,1679266;2744275,1758901;2520576,1941150;2451875,2020785;2448347,1742991;1845950,1730574;1794886,1757133;1796650,3926580;2425461,3937186;2476567,3910628;2481816,2712661;2548754,2454312;2686156,2319835;2901037,2282669;3096559,2339322;3207548,2509198;3239253,2792295;3244544,3919509;3887464,3937186;3924419,3898253;3903296,2355232;3783531,1996036;3584481,1788995;3258612,1682802;900089,654711;706331,796301;628811,1029859;702803,1265227;894798,1410311;1146675,1410311;1343960,1268762;1419716,1031627;1343960,799837;1150202,654711;4317226,0;4451101,53076;4588504,226486;4607863,4291079;4523330,4503424;4329572,4613152;232518,4604313;72229,4494585;0,4338852;52828,150430;195522,30094" o:connectangles="0,0,0,0,0,0,0,0,0,0,0,0,0,0,0,0,0,0,0,0,0,0,0,0,0,0,0,0,0,0,0,0,0,0,0,0,0,0,0,0,0,0,0,0,0,0,0,0,0,0,0"/>
                            <o:lock v:ext="edit" verticies="t"/>
                            <w10:anchorlock/>
                          </v:shape>
                        </w:pict>
                      </mc:Fallback>
                    </mc:AlternateContent>
                  </w:r>
                </w:p>
              </w:tc>
            </w:tr>
          </w:tbl>
          <w:p w14:paraId="777A6405" w14:textId="77777777" w:rsidR="00D92B95" w:rsidRDefault="00D92B95">
            <w:pPr>
              <w:pStyle w:val="Header"/>
            </w:pPr>
          </w:p>
        </w:tc>
      </w:tr>
    </w:tbl>
    <w:p w14:paraId="5F387335" w14:textId="009590F1" w:rsidR="00605E64" w:rsidRPr="007A1E22" w:rsidRDefault="00C47983" w:rsidP="00605E64">
      <w:pPr>
        <w:rPr>
          <w:rFonts w:cstheme="minorHAnsi"/>
          <w:sz w:val="18"/>
          <w:szCs w:val="18"/>
        </w:rPr>
      </w:pPr>
      <w:r w:rsidRPr="00C47983">
        <w:rPr>
          <w:rFonts w:cstheme="minorHAnsi"/>
          <w:shd w:val="clear" w:color="auto" w:fill="FFFFFF"/>
        </w:rPr>
        <w:t>Enthusiast learner with an unrelenting commitment to excellence. Overall 7+ years of AI experience, Data Scientist with 5+ years of experience. Passion to develop effective data driven solutions for business challenges. Highly skilled at Experimentation, AB Testing for website optimization, opportunity exploration with deep dives and critical thinking. Seasoned in Big data Analysis, Statistical analysis, ML data modeling, data visualization, reporting. Exposure to Telecom, Digital Marketing, Healthcare, Mortgage, and Insurance domains.</w:t>
      </w:r>
    </w:p>
    <w:p w14:paraId="184E5B10" w14:textId="77777777" w:rsidR="005B1D68" w:rsidRDefault="00000000" w:rsidP="004937AE">
      <w:pPr>
        <w:pStyle w:val="Heading1"/>
      </w:pPr>
      <w:sdt>
        <w:sdtPr>
          <w:alias w:val="Experience:"/>
          <w:tag w:val="Experience:"/>
          <w:id w:val="-898354009"/>
          <w:placeholder>
            <w:docPart w:val="8B5C89BFDACF49D5957912B166DA4A4F"/>
          </w:placeholder>
          <w:temporary/>
          <w:showingPlcHdr/>
          <w15:appearance w15:val="hidden"/>
        </w:sdtPr>
        <w:sdtContent>
          <w:r w:rsidR="004937AE" w:rsidRPr="00AD3FD8">
            <w:t>Experience</w:t>
          </w:r>
        </w:sdtContent>
      </w:sdt>
    </w:p>
    <w:p w14:paraId="773D9FCD" w14:textId="77777777" w:rsidR="00C47983" w:rsidRDefault="00C47983" w:rsidP="00697A28">
      <w:pPr>
        <w:pStyle w:val="Heading5"/>
        <w:rPr>
          <w:rFonts w:asciiTheme="minorHAnsi" w:hAnsiTheme="minorHAnsi"/>
          <w:caps/>
          <w:color w:val="595959" w:themeColor="text1" w:themeTint="A6"/>
          <w:szCs w:val="24"/>
        </w:rPr>
      </w:pPr>
      <w:r w:rsidRPr="00C47983">
        <w:rPr>
          <w:rFonts w:asciiTheme="minorHAnsi" w:hAnsiTheme="minorHAnsi"/>
          <w:caps/>
          <w:color w:val="595959" w:themeColor="text1" w:themeTint="A6"/>
          <w:szCs w:val="24"/>
        </w:rPr>
        <w:t>JAN 2022 – MAY 2024</w:t>
      </w:r>
    </w:p>
    <w:p w14:paraId="6CBF9C7C" w14:textId="600B4486" w:rsidR="00697A28" w:rsidRPr="000B32D7" w:rsidRDefault="00924960" w:rsidP="00697A28">
      <w:pPr>
        <w:pStyle w:val="Heading5"/>
      </w:pPr>
      <w:r>
        <w:t xml:space="preserve">Senior </w:t>
      </w:r>
      <w:r w:rsidR="00933B1D">
        <w:t>Machine Learning Engineer</w:t>
      </w:r>
      <w:r w:rsidR="00697A28" w:rsidRPr="000B32D7">
        <w:t>/</w:t>
      </w:r>
      <w:r>
        <w:rPr>
          <w:rStyle w:val="Emphasis"/>
        </w:rPr>
        <w:t>Robannis</w:t>
      </w:r>
      <w:r w:rsidR="00697A28">
        <w:rPr>
          <w:rStyle w:val="Emphasis"/>
        </w:rPr>
        <w:t>,</w:t>
      </w:r>
      <w:r w:rsidR="00370596">
        <w:rPr>
          <w:rStyle w:val="Emphasis"/>
        </w:rPr>
        <w:t xml:space="preserve"> </w:t>
      </w:r>
      <w:r w:rsidR="00C47983">
        <w:rPr>
          <w:rStyle w:val="Emphasis"/>
        </w:rPr>
        <w:t>F</w:t>
      </w:r>
      <w:r w:rsidR="00C47983" w:rsidRPr="00C47983">
        <w:rPr>
          <w:rStyle w:val="Emphasis"/>
        </w:rPr>
        <w:t>ull-time</w:t>
      </w:r>
      <w:r w:rsidR="00C47983">
        <w:rPr>
          <w:rStyle w:val="Emphasis"/>
        </w:rPr>
        <w:t xml:space="preserve"> </w:t>
      </w:r>
      <w:r w:rsidR="00C47983" w:rsidRPr="00C47983">
        <w:rPr>
          <w:rStyle w:val="Emphasis"/>
        </w:rPr>
        <w:t>(Remote)</w:t>
      </w:r>
    </w:p>
    <w:p w14:paraId="0DE32E98" w14:textId="4A5D51CF" w:rsidR="00697A28" w:rsidRDefault="00C47983" w:rsidP="00370596">
      <w:pPr>
        <w:rPr>
          <w:rFonts w:cstheme="minorHAnsi"/>
          <w:shd w:val="clear" w:color="auto" w:fill="FFFFFF"/>
        </w:rPr>
      </w:pPr>
      <w:r w:rsidRPr="00C47983">
        <w:rPr>
          <w:rFonts w:cstheme="minorHAnsi"/>
          <w:shd w:val="clear" w:color="auto" w:fill="FFFFFF"/>
        </w:rPr>
        <w:t>Technologies: NLP (Natural Language Processing), Machine Learning, Deep Learning, Stable Diffusion, Prompt engineering.</w:t>
      </w:r>
    </w:p>
    <w:p w14:paraId="3260E1DE" w14:textId="1A005DFE" w:rsidR="00C47983" w:rsidRPr="00370596" w:rsidRDefault="00924960" w:rsidP="00370596">
      <w:pPr>
        <w:rPr>
          <w:rFonts w:cstheme="minorHAnsi"/>
        </w:rPr>
      </w:pPr>
      <w:r>
        <w:rPr>
          <w:rStyle w:val="Emphasis"/>
        </w:rPr>
        <w:t>Robannis</w:t>
      </w:r>
      <w:r w:rsidRPr="00C47983">
        <w:rPr>
          <w:rFonts w:cstheme="minorHAnsi"/>
        </w:rPr>
        <w:t xml:space="preserve"> </w:t>
      </w:r>
      <w:r w:rsidR="00C47983" w:rsidRPr="00C47983">
        <w:rPr>
          <w:rFonts w:cstheme="minorHAnsi"/>
        </w:rPr>
        <w:t>is a multinational company that develops and sells networking equipment primarily for large organizations and telecommunications enterprises. Also develops software in the field of information security.</w:t>
      </w:r>
    </w:p>
    <w:p w14:paraId="5B49781A" w14:textId="7836D306" w:rsidR="00C47983" w:rsidRDefault="00C47983" w:rsidP="00697A28">
      <w:pPr>
        <w:pStyle w:val="ListParagraph"/>
        <w:numPr>
          <w:ilvl w:val="0"/>
          <w:numId w:val="13"/>
        </w:numPr>
        <w:rPr>
          <w:rFonts w:cstheme="minorHAnsi"/>
        </w:rPr>
      </w:pPr>
      <w:r w:rsidRPr="00C47983">
        <w:rPr>
          <w:rFonts w:cstheme="minorHAnsi"/>
        </w:rPr>
        <w:t xml:space="preserve">Worked on building machine learning models to improve the quality of </w:t>
      </w:r>
      <w:r w:rsidR="00924960">
        <w:rPr>
          <w:rStyle w:val="Emphasis"/>
        </w:rPr>
        <w:t>Robannis</w:t>
      </w:r>
      <w:r w:rsidR="00924960" w:rsidRPr="00C47983">
        <w:rPr>
          <w:rFonts w:cstheme="minorHAnsi"/>
        </w:rPr>
        <w:t xml:space="preserve"> </w:t>
      </w:r>
      <w:r w:rsidRPr="00C47983">
        <w:rPr>
          <w:rFonts w:cstheme="minorHAnsi"/>
        </w:rPr>
        <w:t>products and its internal workflow.</w:t>
      </w:r>
    </w:p>
    <w:p w14:paraId="7020940D" w14:textId="7300FF2D" w:rsidR="00C47983" w:rsidRDefault="00C47983" w:rsidP="00697A28">
      <w:pPr>
        <w:pStyle w:val="ListParagraph"/>
        <w:numPr>
          <w:ilvl w:val="0"/>
          <w:numId w:val="13"/>
        </w:numPr>
        <w:rPr>
          <w:rFonts w:cstheme="minorHAnsi"/>
        </w:rPr>
      </w:pPr>
      <w:r w:rsidRPr="00C47983">
        <w:rPr>
          <w:rFonts w:cstheme="minorHAnsi"/>
        </w:rPr>
        <w:t xml:space="preserve">Recommendation engine for identifying peer reviewers for testing on </w:t>
      </w:r>
      <w:r w:rsidR="00924960">
        <w:rPr>
          <w:rStyle w:val="Emphasis"/>
        </w:rPr>
        <w:t>Robannis</w:t>
      </w:r>
      <w:r w:rsidR="00924960" w:rsidRPr="00C47983">
        <w:rPr>
          <w:rFonts w:cstheme="minorHAnsi"/>
        </w:rPr>
        <w:t xml:space="preserve"> </w:t>
      </w:r>
      <w:r w:rsidRPr="00C47983">
        <w:rPr>
          <w:rFonts w:cstheme="minorHAnsi"/>
        </w:rPr>
        <w:t xml:space="preserve">code review platform using NLP. </w:t>
      </w:r>
    </w:p>
    <w:p w14:paraId="4D9AD659" w14:textId="1B3A649A" w:rsidR="00C47983" w:rsidRDefault="00C47983" w:rsidP="00697A28">
      <w:pPr>
        <w:pStyle w:val="ListParagraph"/>
        <w:numPr>
          <w:ilvl w:val="0"/>
          <w:numId w:val="13"/>
        </w:numPr>
        <w:rPr>
          <w:rFonts w:cstheme="minorHAnsi"/>
        </w:rPr>
      </w:pPr>
      <w:r w:rsidRPr="00C47983">
        <w:rPr>
          <w:rFonts w:cstheme="minorHAnsi"/>
        </w:rPr>
        <w:t xml:space="preserve">Classification of </w:t>
      </w:r>
      <w:r w:rsidR="00924960">
        <w:rPr>
          <w:rStyle w:val="Emphasis"/>
        </w:rPr>
        <w:t>Robannis</w:t>
      </w:r>
      <w:r w:rsidR="00924960" w:rsidRPr="00C47983">
        <w:rPr>
          <w:rFonts w:cstheme="minorHAnsi"/>
        </w:rPr>
        <w:t xml:space="preserve"> </w:t>
      </w:r>
      <w:r w:rsidRPr="00C47983">
        <w:rPr>
          <w:rFonts w:cstheme="minorHAnsi"/>
        </w:rPr>
        <w:t>products into various categories to help the sales teams improve their revenue generation.</w:t>
      </w:r>
    </w:p>
    <w:p w14:paraId="5F180BA5" w14:textId="04D6187B" w:rsidR="00697A28" w:rsidRPr="00605E64" w:rsidRDefault="00C47983" w:rsidP="00697A28">
      <w:pPr>
        <w:pStyle w:val="ListParagraph"/>
        <w:numPr>
          <w:ilvl w:val="0"/>
          <w:numId w:val="13"/>
        </w:numPr>
        <w:rPr>
          <w:rFonts w:cstheme="minorHAnsi"/>
        </w:rPr>
      </w:pPr>
      <w:r w:rsidRPr="00C47983">
        <w:rPr>
          <w:rFonts w:cstheme="minorHAnsi"/>
        </w:rPr>
        <w:t>Developed the prompt App using Stable Diffusion</w:t>
      </w:r>
      <w:r w:rsidR="00370596">
        <w:rPr>
          <w:rFonts w:cstheme="minorHAnsi"/>
          <w:shd w:val="clear" w:color="auto" w:fill="FFFFFF"/>
        </w:rPr>
        <w:t>.</w:t>
      </w:r>
    </w:p>
    <w:p w14:paraId="608C4FE3" w14:textId="01E19521" w:rsidR="00C47983" w:rsidRDefault="00C47983" w:rsidP="00425CF5">
      <w:pPr>
        <w:pStyle w:val="Heading5"/>
        <w:rPr>
          <w:rFonts w:asciiTheme="minorHAnsi" w:hAnsiTheme="minorHAnsi"/>
          <w:caps/>
          <w:color w:val="595959" w:themeColor="text1" w:themeTint="A6"/>
          <w:szCs w:val="24"/>
        </w:rPr>
      </w:pPr>
      <w:r w:rsidRPr="00C47983">
        <w:rPr>
          <w:rFonts w:asciiTheme="minorHAnsi" w:hAnsiTheme="minorHAnsi"/>
          <w:caps/>
          <w:color w:val="595959" w:themeColor="text1" w:themeTint="A6"/>
          <w:szCs w:val="24"/>
        </w:rPr>
        <w:t>MAY 2018 – DEC 202</w:t>
      </w:r>
      <w:r>
        <w:rPr>
          <w:rFonts w:asciiTheme="minorHAnsi" w:hAnsiTheme="minorHAnsi"/>
          <w:caps/>
          <w:color w:val="595959" w:themeColor="text1" w:themeTint="A6"/>
          <w:szCs w:val="24"/>
        </w:rPr>
        <w:t>1</w:t>
      </w:r>
    </w:p>
    <w:p w14:paraId="02F4B88E" w14:textId="27419716" w:rsidR="00425CF5" w:rsidRDefault="00C47983" w:rsidP="00425CF5">
      <w:pPr>
        <w:pStyle w:val="Heading5"/>
        <w:rPr>
          <w:rStyle w:val="Emphasis"/>
        </w:rPr>
      </w:pPr>
      <w:r w:rsidRPr="00C47983">
        <w:t>Senior Artificial Intelligence Enginee</w:t>
      </w:r>
      <w:r w:rsidR="00933B1D">
        <w:t>r</w:t>
      </w:r>
      <w:r w:rsidR="00425CF5" w:rsidRPr="000B32D7">
        <w:t>/</w:t>
      </w:r>
      <w:r w:rsidR="00933B1D">
        <w:t xml:space="preserve"> </w:t>
      </w:r>
      <w:r w:rsidR="00924960">
        <w:rPr>
          <w:rStyle w:val="Emphasis"/>
        </w:rPr>
        <w:t>G</w:t>
      </w:r>
      <w:r w:rsidR="00C57272">
        <w:rPr>
          <w:rStyle w:val="Emphasis"/>
        </w:rPr>
        <w:t>rowhaster</w:t>
      </w:r>
      <w:r w:rsidR="00370596">
        <w:rPr>
          <w:rStyle w:val="Emphasis"/>
        </w:rPr>
        <w:t xml:space="preserve">, </w:t>
      </w:r>
      <w:r w:rsidRPr="00C47983">
        <w:rPr>
          <w:rStyle w:val="Emphasis"/>
        </w:rPr>
        <w:t>Full-time</w:t>
      </w:r>
      <w:r>
        <w:rPr>
          <w:rStyle w:val="Emphasis"/>
        </w:rPr>
        <w:t xml:space="preserve"> </w:t>
      </w:r>
      <w:r w:rsidRPr="00C47983">
        <w:rPr>
          <w:rStyle w:val="Emphasis"/>
        </w:rPr>
        <w:t>(Remote</w:t>
      </w:r>
      <w:r>
        <w:rPr>
          <w:rStyle w:val="Emphasis"/>
        </w:rPr>
        <w:t>)</w:t>
      </w:r>
    </w:p>
    <w:p w14:paraId="0565C443" w14:textId="0D3B8164" w:rsidR="00C47983" w:rsidRDefault="00C47983" w:rsidP="00C47983">
      <w:r w:rsidRPr="00C47983">
        <w:t>Technologies: Python, Machine Learning, React, Node.js, Big Data</w:t>
      </w:r>
    </w:p>
    <w:p w14:paraId="21128D8B" w14:textId="6A5F8009" w:rsidR="00C47983" w:rsidRPr="00C47983" w:rsidRDefault="00924960" w:rsidP="00C47983">
      <w:r>
        <w:rPr>
          <w:rStyle w:val="Emphasis"/>
        </w:rPr>
        <w:t>Giwntw</w:t>
      </w:r>
      <w:r w:rsidRPr="00C47983">
        <w:t xml:space="preserve"> </w:t>
      </w:r>
      <w:r w:rsidR="00C47983" w:rsidRPr="00C47983">
        <w:t>is an AI company that predicts threats to workers and critical infrastructure to stop incidents before they happen</w:t>
      </w:r>
      <w:r w:rsidR="00C47983">
        <w:t>.</w:t>
      </w:r>
    </w:p>
    <w:p w14:paraId="30E538DD" w14:textId="3B7D4E46" w:rsidR="00C47983" w:rsidRDefault="00C47983" w:rsidP="00305430">
      <w:pPr>
        <w:pStyle w:val="ListParagraph"/>
        <w:numPr>
          <w:ilvl w:val="0"/>
          <w:numId w:val="14"/>
        </w:numPr>
      </w:pPr>
      <w:r w:rsidRPr="00C47983">
        <w:t xml:space="preserve">Completed auto-sales service system using AWS </w:t>
      </w:r>
      <w:r w:rsidR="00924960">
        <w:rPr>
          <w:rStyle w:val="Emphasis"/>
        </w:rPr>
        <w:t>Giwntw</w:t>
      </w:r>
      <w:r w:rsidR="00924960" w:rsidRPr="00C47983">
        <w:t xml:space="preserve"> </w:t>
      </w:r>
      <w:r w:rsidRPr="00C47983">
        <w:t xml:space="preserve">and ECR, saving $1.7M. </w:t>
      </w:r>
    </w:p>
    <w:p w14:paraId="317BA91A" w14:textId="2D3CFCFF" w:rsidR="00C47983" w:rsidRDefault="00C47983" w:rsidP="00305430">
      <w:pPr>
        <w:pStyle w:val="ListParagraph"/>
        <w:numPr>
          <w:ilvl w:val="0"/>
          <w:numId w:val="14"/>
        </w:numPr>
      </w:pPr>
      <w:r w:rsidRPr="00C47983">
        <w:t xml:space="preserve">Interpreted 70+ complex simulation datasets using statistical methods. </w:t>
      </w:r>
    </w:p>
    <w:p w14:paraId="29DF70A2" w14:textId="0CD1B5C5" w:rsidR="00C47983" w:rsidRDefault="00C47983" w:rsidP="00305430">
      <w:pPr>
        <w:pStyle w:val="ListParagraph"/>
        <w:numPr>
          <w:ilvl w:val="0"/>
          <w:numId w:val="14"/>
        </w:numPr>
      </w:pPr>
      <w:r w:rsidRPr="00C47983">
        <w:t xml:space="preserve">Collaborated with other AI specialists in the organization to design, create, and test software that detects risks and protects IoT systems applying AI and machine learning techniques. </w:t>
      </w:r>
    </w:p>
    <w:p w14:paraId="6B838477" w14:textId="67BDFDFA" w:rsidR="00933B1D" w:rsidRDefault="00C47983" w:rsidP="00305430">
      <w:pPr>
        <w:pStyle w:val="ListParagraph"/>
        <w:numPr>
          <w:ilvl w:val="0"/>
          <w:numId w:val="14"/>
        </w:numPr>
      </w:pPr>
      <w:r w:rsidRPr="00C47983">
        <w:t>Built the website using React, Node.js and Python</w:t>
      </w:r>
      <w:r>
        <w:t>.</w:t>
      </w:r>
    </w:p>
    <w:p w14:paraId="09765240" w14:textId="77777777" w:rsidR="00C47983" w:rsidRDefault="00C47983" w:rsidP="00C47983">
      <w:pPr>
        <w:pStyle w:val="Heading5"/>
        <w:rPr>
          <w:rFonts w:asciiTheme="minorHAnsi" w:hAnsiTheme="minorHAnsi"/>
          <w:caps/>
          <w:color w:val="595959" w:themeColor="text1" w:themeTint="A6"/>
          <w:szCs w:val="24"/>
        </w:rPr>
      </w:pPr>
      <w:r w:rsidRPr="00C47983">
        <w:rPr>
          <w:rFonts w:asciiTheme="minorHAnsi" w:hAnsiTheme="minorHAnsi"/>
          <w:caps/>
          <w:color w:val="595959" w:themeColor="text1" w:themeTint="A6"/>
          <w:szCs w:val="24"/>
        </w:rPr>
        <w:t>SEP 2016 – MAR 2018</w:t>
      </w:r>
    </w:p>
    <w:p w14:paraId="064EB2D1" w14:textId="4D454159" w:rsidR="00C47983" w:rsidRDefault="00924960" w:rsidP="00C47983">
      <w:pPr>
        <w:pStyle w:val="Heading5"/>
        <w:rPr>
          <w:rStyle w:val="Emphasis"/>
        </w:rPr>
      </w:pPr>
      <w:r>
        <w:t>Junior Machine learning</w:t>
      </w:r>
      <w:r w:rsidR="00C47983" w:rsidRPr="00C47983">
        <w:t xml:space="preserve"> Engineer</w:t>
      </w:r>
      <w:r w:rsidR="00C47983" w:rsidRPr="000B32D7">
        <w:t>/</w:t>
      </w:r>
      <w:r w:rsidR="00C47983">
        <w:t xml:space="preserve"> </w:t>
      </w:r>
      <w:r>
        <w:rPr>
          <w:rStyle w:val="Emphasis"/>
        </w:rPr>
        <w:t>Intork</w:t>
      </w:r>
      <w:r w:rsidR="00C47983">
        <w:rPr>
          <w:rStyle w:val="Emphasis"/>
        </w:rPr>
        <w:t xml:space="preserve">, </w:t>
      </w:r>
      <w:r w:rsidR="00C47983" w:rsidRPr="00C47983">
        <w:rPr>
          <w:rStyle w:val="Emphasis"/>
        </w:rPr>
        <w:t>Part-time</w:t>
      </w:r>
      <w:r w:rsidR="00C47983">
        <w:rPr>
          <w:rStyle w:val="Emphasis"/>
        </w:rPr>
        <w:t xml:space="preserve"> </w:t>
      </w:r>
      <w:r w:rsidR="00C47983" w:rsidRPr="00C47983">
        <w:rPr>
          <w:rStyle w:val="Emphasis"/>
        </w:rPr>
        <w:t>(Remote)</w:t>
      </w:r>
    </w:p>
    <w:p w14:paraId="1330B30B" w14:textId="77777777" w:rsidR="00C47983" w:rsidRDefault="00C47983" w:rsidP="00C47983">
      <w:r w:rsidRPr="00C47983">
        <w:t>Technologies: OpenCV, C++, Yolo, Image processing, TensorFlow</w:t>
      </w:r>
    </w:p>
    <w:p w14:paraId="00B24F27" w14:textId="4766C9AF" w:rsidR="00C47983" w:rsidRDefault="00C47983" w:rsidP="00C47983">
      <w:r w:rsidRPr="00C47983">
        <w:lastRenderedPageBreak/>
        <w:t>USC’s Autonomous Underwater Vehicle Design Team is a student-run organization that creates an AUV each year to compete in the Robosub competitio</w:t>
      </w:r>
      <w:r>
        <w:t>n.</w:t>
      </w:r>
    </w:p>
    <w:p w14:paraId="73E1E1A4" w14:textId="77777777" w:rsidR="00C47983" w:rsidRDefault="00C47983" w:rsidP="00C47983">
      <w:pPr>
        <w:pStyle w:val="ListParagraph"/>
        <w:numPr>
          <w:ilvl w:val="0"/>
          <w:numId w:val="14"/>
        </w:numPr>
      </w:pPr>
      <w:r w:rsidRPr="00C47983">
        <w:t xml:space="preserve">Practicing labeling images for Yolo training, developing scripts for computing label characteristics from given JSON inputs and outputting in different formats. </w:t>
      </w:r>
    </w:p>
    <w:p w14:paraId="2A2559E3" w14:textId="14507E93" w:rsidR="00C47983" w:rsidRDefault="00C47983" w:rsidP="00C47983">
      <w:pPr>
        <w:pStyle w:val="ListParagraph"/>
        <w:numPr>
          <w:ilvl w:val="0"/>
          <w:numId w:val="14"/>
        </w:numPr>
      </w:pPr>
      <w:r w:rsidRPr="00C47983">
        <w:t xml:space="preserve">Collaborated with design and back-end teams to ensure cohesive user experiences across various devices and platforms. </w:t>
      </w:r>
    </w:p>
    <w:p w14:paraId="7F9CBA34" w14:textId="0167607E" w:rsidR="00C47983" w:rsidRDefault="00C47983" w:rsidP="00C47983">
      <w:pPr>
        <w:pStyle w:val="ListParagraph"/>
        <w:numPr>
          <w:ilvl w:val="0"/>
          <w:numId w:val="14"/>
        </w:numPr>
      </w:pPr>
      <w:r w:rsidRPr="00C47983">
        <w:t xml:space="preserve">Exploring real time object detection using Python, C#, Tensorflow and Yolo to implement in the vehicle. </w:t>
      </w:r>
    </w:p>
    <w:p w14:paraId="6BB1DD3F" w14:textId="2F4B05DC" w:rsidR="00C47983" w:rsidRPr="00D413F9" w:rsidRDefault="00C47983" w:rsidP="00C47983">
      <w:pPr>
        <w:pStyle w:val="ListParagraph"/>
        <w:numPr>
          <w:ilvl w:val="0"/>
          <w:numId w:val="14"/>
        </w:numPr>
      </w:pPr>
      <w:r w:rsidRPr="00C47983">
        <w:t>Developed pattern recognition application for electronic paper using Python, C#, WPF, OpenCV, Logistic Regression and XGBoost and used Tensorboard for managing the training</w:t>
      </w:r>
      <w:r>
        <w:t>.</w:t>
      </w:r>
    </w:p>
    <w:p w14:paraId="0F7ECE27" w14:textId="77777777" w:rsidR="00F439C9" w:rsidRDefault="00000000" w:rsidP="00F439C9">
      <w:pPr>
        <w:pStyle w:val="Heading1"/>
      </w:pPr>
      <w:sdt>
        <w:sdtPr>
          <w:alias w:val="Skills:"/>
          <w:tag w:val="Skills:"/>
          <w:id w:val="-1210261327"/>
          <w:placeholder>
            <w:docPart w:val="8D8455F8E956407299CF8651A0FAE0F1"/>
          </w:placeholder>
          <w:temporary/>
          <w:showingPlcHdr/>
          <w15:appearance w15:val="hidden"/>
        </w:sdtPr>
        <w:sdtContent>
          <w:r w:rsidR="00F439C9">
            <w:t>Skills</w:t>
          </w:r>
        </w:sdtContent>
      </w:sdt>
    </w:p>
    <w:p w14:paraId="6C3B87B5" w14:textId="08BD9B6C" w:rsidR="00C47983" w:rsidRPr="00793EA6" w:rsidRDefault="00C47983" w:rsidP="00793EA6">
      <w:pPr>
        <w:spacing w:after="0"/>
        <w:rPr>
          <w:rFonts w:eastAsia="Times New Roman"/>
          <w:color w:val="007FAB" w:themeColor="accent1"/>
        </w:rPr>
      </w:pPr>
    </w:p>
    <w:p w14:paraId="21023008" w14:textId="0B0B2D0E" w:rsidR="00793EA6" w:rsidRDefault="00793EA6" w:rsidP="00793EA6">
      <w:pPr>
        <w:pStyle w:val="ListParagraph"/>
        <w:numPr>
          <w:ilvl w:val="0"/>
          <w:numId w:val="20"/>
        </w:numPr>
        <w:spacing w:after="0"/>
        <w:rPr>
          <w:rFonts w:eastAsia="Times New Roman"/>
          <w:color w:val="auto"/>
        </w:rPr>
      </w:pPr>
      <w:r w:rsidRPr="00793EA6">
        <w:rPr>
          <w:rFonts w:eastAsia="Times New Roman"/>
          <w:color w:val="auto"/>
        </w:rPr>
        <w:t>Python</w:t>
      </w:r>
    </w:p>
    <w:p w14:paraId="0E0C1F8B" w14:textId="3FF5CC3A"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Node.js, JavaScript, React.js, Next.js</w:t>
      </w:r>
    </w:p>
    <w:p w14:paraId="0B33515C" w14:textId="4CEA8E25"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Next.js, Redux</w:t>
      </w:r>
    </w:p>
    <w:p w14:paraId="2C973CCC" w14:textId="7F233A28"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Machine Learning</w:t>
      </w:r>
    </w:p>
    <w:p w14:paraId="5A6C4E6E" w14:textId="06C403D7"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Deep Learning</w:t>
      </w:r>
    </w:p>
    <w:p w14:paraId="68DB5B25" w14:textId="4CF45E5B"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Image processing, finetuning</w:t>
      </w:r>
    </w:p>
    <w:p w14:paraId="5B6B6CDA" w14:textId="6875AB6D" w:rsidR="00793EA6" w:rsidRDefault="00793EA6" w:rsidP="00793EA6">
      <w:pPr>
        <w:pStyle w:val="ListParagraph"/>
        <w:numPr>
          <w:ilvl w:val="0"/>
          <w:numId w:val="20"/>
        </w:numPr>
        <w:spacing w:after="0"/>
        <w:rPr>
          <w:rFonts w:eastAsia="Times New Roman"/>
          <w:color w:val="auto"/>
        </w:rPr>
      </w:pPr>
      <w:r w:rsidRPr="00C47983">
        <w:rPr>
          <w:rFonts w:eastAsia="Times New Roman"/>
          <w:color w:val="auto"/>
        </w:rPr>
        <w:t>ChatGPT, Prompt engineerin</w:t>
      </w:r>
      <w:r>
        <w:rPr>
          <w:rFonts w:eastAsia="Times New Roman"/>
          <w:color w:val="auto"/>
        </w:rPr>
        <w:t>g</w:t>
      </w:r>
    </w:p>
    <w:p w14:paraId="6A23A6D7" w14:textId="77777777" w:rsidR="0088437F" w:rsidRDefault="00000000" w:rsidP="0088437F">
      <w:pPr>
        <w:pStyle w:val="Heading1"/>
      </w:pPr>
      <w:sdt>
        <w:sdtPr>
          <w:id w:val="-615754014"/>
          <w:placeholder>
            <w:docPart w:val="4ABFFACFDBBB47DE9B9716CBE6D7D64F"/>
          </w:placeholder>
          <w:temporary/>
          <w:showingPlcHdr/>
          <w15:appearance w15:val="hidden"/>
        </w:sdtPr>
        <w:sdtContent>
          <w:r w:rsidR="0088437F">
            <w:t>Education</w:t>
          </w:r>
        </w:sdtContent>
      </w:sdt>
    </w:p>
    <w:p w14:paraId="74C47D64" w14:textId="77777777" w:rsidR="0088437F" w:rsidRDefault="0088437F" w:rsidP="0088437F">
      <w:pPr>
        <w:pStyle w:val="Heading5"/>
        <w:rPr>
          <w:rFonts w:asciiTheme="minorHAnsi" w:hAnsiTheme="minorHAnsi"/>
          <w:caps/>
          <w:color w:val="595959" w:themeColor="text1" w:themeTint="A6"/>
          <w:szCs w:val="24"/>
        </w:rPr>
      </w:pPr>
      <w:r w:rsidRPr="0088437F">
        <w:rPr>
          <w:rFonts w:asciiTheme="minorHAnsi" w:hAnsiTheme="minorHAnsi"/>
          <w:caps/>
          <w:color w:val="595959" w:themeColor="text1" w:themeTint="A6"/>
          <w:szCs w:val="24"/>
        </w:rPr>
        <w:t>MAY 2013 – MAY 2017(4 YRS)</w:t>
      </w:r>
    </w:p>
    <w:p w14:paraId="310B513A" w14:textId="38A59F59" w:rsidR="0088437F" w:rsidRDefault="0088437F" w:rsidP="0088437F">
      <w:pPr>
        <w:pStyle w:val="Heading5"/>
      </w:pPr>
      <w:r>
        <w:t>Bachelor of Computer Science</w:t>
      </w:r>
      <w:r w:rsidRPr="000B32D7">
        <w:t>/</w:t>
      </w:r>
      <w:r w:rsidR="006142D8" w:rsidRPr="006142D8">
        <w:t xml:space="preserve"> </w:t>
      </w:r>
      <w:r w:rsidR="006142D8" w:rsidRPr="006142D8">
        <w:rPr>
          <w:rStyle w:val="Emphasis"/>
        </w:rPr>
        <w:t>De La Salle University Manila</w:t>
      </w:r>
      <w:r>
        <w:rPr>
          <w:rStyle w:val="Emphasis"/>
        </w:rPr>
        <w:t xml:space="preserve">, </w:t>
      </w:r>
      <w:r w:rsidR="006142D8">
        <w:rPr>
          <w:rStyle w:val="Emphasis"/>
        </w:rPr>
        <w:t>Manila</w:t>
      </w:r>
    </w:p>
    <w:p w14:paraId="028E35F9" w14:textId="5CC5E02E" w:rsidR="0088437F" w:rsidRDefault="0088437F" w:rsidP="0088437F">
      <w:pPr>
        <w:pStyle w:val="Heading1"/>
      </w:pPr>
      <w:r w:rsidRPr="0088437F">
        <w:t>Language</w:t>
      </w:r>
    </w:p>
    <w:p w14:paraId="7242FA3F" w14:textId="1B358896" w:rsidR="0088437F" w:rsidRDefault="0088437F" w:rsidP="0088437F">
      <w:pPr>
        <w:pStyle w:val="Heading5"/>
      </w:pPr>
      <w:r>
        <w:t xml:space="preserve">English: </w:t>
      </w:r>
      <w:r w:rsidRPr="0088437F">
        <w:rPr>
          <w:rStyle w:val="Emphasis"/>
        </w:rPr>
        <w:t>Full professional proficiency</w:t>
      </w:r>
    </w:p>
    <w:sectPr w:rsidR="0088437F" w:rsidSect="00600C15">
      <w:footerReference w:type="default" r:id="rId12"/>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9DCFB" w14:textId="77777777" w:rsidR="00EA13ED" w:rsidRDefault="00EA13ED" w:rsidP="00725803">
      <w:pPr>
        <w:spacing w:after="0"/>
      </w:pPr>
      <w:r>
        <w:separator/>
      </w:r>
    </w:p>
  </w:endnote>
  <w:endnote w:type="continuationSeparator" w:id="0">
    <w:p w14:paraId="7BFED83C" w14:textId="77777777" w:rsidR="00EA13ED" w:rsidRDefault="00EA13E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792509"/>
      <w:docPartObj>
        <w:docPartGallery w:val="Page Numbers (Bottom of Page)"/>
        <w:docPartUnique/>
      </w:docPartObj>
    </w:sdtPr>
    <w:sdtEndPr>
      <w:rPr>
        <w:noProof/>
      </w:rPr>
    </w:sdtEndPr>
    <w:sdtContent>
      <w:p w14:paraId="2538F058"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7A08F" w14:textId="77777777" w:rsidR="00EA13ED" w:rsidRDefault="00EA13ED" w:rsidP="00725803">
      <w:pPr>
        <w:spacing w:after="0"/>
      </w:pPr>
      <w:r>
        <w:separator/>
      </w:r>
    </w:p>
  </w:footnote>
  <w:footnote w:type="continuationSeparator" w:id="0">
    <w:p w14:paraId="343878A2" w14:textId="77777777" w:rsidR="00EA13ED" w:rsidRDefault="00EA13E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626D69"/>
    <w:multiLevelType w:val="hybridMultilevel"/>
    <w:tmpl w:val="42A6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20244E"/>
    <w:multiLevelType w:val="hybridMultilevel"/>
    <w:tmpl w:val="49780BEC"/>
    <w:lvl w:ilvl="0" w:tplc="0409000D">
      <w:start w:val="1"/>
      <w:numFmt w:val="bullet"/>
      <w:lvlText w:val=""/>
      <w:lvlJc w:val="left"/>
      <w:pPr>
        <w:ind w:left="720" w:hanging="360"/>
      </w:pPr>
      <w:rPr>
        <w:rFonts w:ascii="Wingdings" w:hAnsi="Wingdings" w:hint="default"/>
        <w:color w:val="33CAFF"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22A8F"/>
    <w:multiLevelType w:val="hybridMultilevel"/>
    <w:tmpl w:val="BF26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22BCD"/>
    <w:multiLevelType w:val="hybridMultilevel"/>
    <w:tmpl w:val="2240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7B5603"/>
    <w:multiLevelType w:val="hybridMultilevel"/>
    <w:tmpl w:val="EAE4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E4690"/>
    <w:multiLevelType w:val="hybridMultilevel"/>
    <w:tmpl w:val="90EE73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41C29"/>
    <w:multiLevelType w:val="hybridMultilevel"/>
    <w:tmpl w:val="E990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33F69"/>
    <w:multiLevelType w:val="hybridMultilevel"/>
    <w:tmpl w:val="C27E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033228">
    <w:abstractNumId w:val="13"/>
  </w:num>
  <w:num w:numId="2" w16cid:durableId="66851490">
    <w:abstractNumId w:val="7"/>
  </w:num>
  <w:num w:numId="3" w16cid:durableId="1003707033">
    <w:abstractNumId w:val="6"/>
  </w:num>
  <w:num w:numId="4" w16cid:durableId="2677430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4434757">
    <w:abstractNumId w:val="8"/>
  </w:num>
  <w:num w:numId="6" w16cid:durableId="1157575807">
    <w:abstractNumId w:val="14"/>
  </w:num>
  <w:num w:numId="7" w16cid:durableId="1292663653">
    <w:abstractNumId w:val="5"/>
  </w:num>
  <w:num w:numId="8" w16cid:durableId="469127637">
    <w:abstractNumId w:val="4"/>
  </w:num>
  <w:num w:numId="9" w16cid:durableId="176887258">
    <w:abstractNumId w:val="3"/>
  </w:num>
  <w:num w:numId="10" w16cid:durableId="952828787">
    <w:abstractNumId w:val="2"/>
  </w:num>
  <w:num w:numId="11" w16cid:durableId="1207450204">
    <w:abstractNumId w:val="1"/>
  </w:num>
  <w:num w:numId="12" w16cid:durableId="1111631249">
    <w:abstractNumId w:val="0"/>
  </w:num>
  <w:num w:numId="13" w16cid:durableId="642391927">
    <w:abstractNumId w:val="15"/>
  </w:num>
  <w:num w:numId="14" w16cid:durableId="1433890695">
    <w:abstractNumId w:val="17"/>
  </w:num>
  <w:num w:numId="15" w16cid:durableId="494341905">
    <w:abstractNumId w:val="12"/>
  </w:num>
  <w:num w:numId="16" w16cid:durableId="1460371051">
    <w:abstractNumId w:val="10"/>
  </w:num>
  <w:num w:numId="17" w16cid:durableId="1724869587">
    <w:abstractNumId w:val="16"/>
  </w:num>
  <w:num w:numId="18" w16cid:durableId="2020042721">
    <w:abstractNumId w:val="9"/>
  </w:num>
  <w:num w:numId="19" w16cid:durableId="846679504">
    <w:abstractNumId w:val="18"/>
  </w:num>
  <w:num w:numId="20" w16cid:durableId="658729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2E"/>
    <w:rsid w:val="00012B5D"/>
    <w:rsid w:val="00025E77"/>
    <w:rsid w:val="00027312"/>
    <w:rsid w:val="00034731"/>
    <w:rsid w:val="0003493C"/>
    <w:rsid w:val="00061AE7"/>
    <w:rsid w:val="00062992"/>
    <w:rsid w:val="000645F2"/>
    <w:rsid w:val="00067AE4"/>
    <w:rsid w:val="000777D0"/>
    <w:rsid w:val="00082F03"/>
    <w:rsid w:val="000835A0"/>
    <w:rsid w:val="000934A2"/>
    <w:rsid w:val="000A0EFC"/>
    <w:rsid w:val="000A7E53"/>
    <w:rsid w:val="000B32D7"/>
    <w:rsid w:val="000C5D11"/>
    <w:rsid w:val="000D3792"/>
    <w:rsid w:val="00102005"/>
    <w:rsid w:val="00113D9D"/>
    <w:rsid w:val="00122245"/>
    <w:rsid w:val="001372F2"/>
    <w:rsid w:val="00144D98"/>
    <w:rsid w:val="001572C4"/>
    <w:rsid w:val="00192AE7"/>
    <w:rsid w:val="00195C9A"/>
    <w:rsid w:val="001B0955"/>
    <w:rsid w:val="001B121B"/>
    <w:rsid w:val="001B2D6F"/>
    <w:rsid w:val="001B40DD"/>
    <w:rsid w:val="001C4C91"/>
    <w:rsid w:val="002026C5"/>
    <w:rsid w:val="002068AC"/>
    <w:rsid w:val="00227784"/>
    <w:rsid w:val="00234FAD"/>
    <w:rsid w:val="0023705D"/>
    <w:rsid w:val="00250A31"/>
    <w:rsid w:val="00251C13"/>
    <w:rsid w:val="0026256E"/>
    <w:rsid w:val="00291178"/>
    <w:rsid w:val="002922D0"/>
    <w:rsid w:val="00295C4F"/>
    <w:rsid w:val="002B27BA"/>
    <w:rsid w:val="002B62AB"/>
    <w:rsid w:val="002C1211"/>
    <w:rsid w:val="002C1543"/>
    <w:rsid w:val="002D095D"/>
    <w:rsid w:val="002D2061"/>
    <w:rsid w:val="002E455A"/>
    <w:rsid w:val="002F119F"/>
    <w:rsid w:val="002F7277"/>
    <w:rsid w:val="00304ABB"/>
    <w:rsid w:val="00305430"/>
    <w:rsid w:val="00305E93"/>
    <w:rsid w:val="0031713F"/>
    <w:rsid w:val="00320CC4"/>
    <w:rsid w:val="00340B03"/>
    <w:rsid w:val="00346F9E"/>
    <w:rsid w:val="003628AF"/>
    <w:rsid w:val="00366EAF"/>
    <w:rsid w:val="00370596"/>
    <w:rsid w:val="00380AE7"/>
    <w:rsid w:val="003948F3"/>
    <w:rsid w:val="00395B60"/>
    <w:rsid w:val="00396306"/>
    <w:rsid w:val="003A0484"/>
    <w:rsid w:val="003A6943"/>
    <w:rsid w:val="003A7874"/>
    <w:rsid w:val="003B6D8D"/>
    <w:rsid w:val="003F4EC1"/>
    <w:rsid w:val="00403C22"/>
    <w:rsid w:val="00410BA2"/>
    <w:rsid w:val="004146E0"/>
    <w:rsid w:val="00425CF5"/>
    <w:rsid w:val="00434074"/>
    <w:rsid w:val="00444398"/>
    <w:rsid w:val="00445619"/>
    <w:rsid w:val="00453EDF"/>
    <w:rsid w:val="0046391B"/>
    <w:rsid w:val="00463C3B"/>
    <w:rsid w:val="00470A71"/>
    <w:rsid w:val="0048136A"/>
    <w:rsid w:val="00481B63"/>
    <w:rsid w:val="00493222"/>
    <w:rsid w:val="004937AE"/>
    <w:rsid w:val="00494E9A"/>
    <w:rsid w:val="004B77A9"/>
    <w:rsid w:val="004C02E3"/>
    <w:rsid w:val="004D0974"/>
    <w:rsid w:val="004E2970"/>
    <w:rsid w:val="005026DD"/>
    <w:rsid w:val="00513EFC"/>
    <w:rsid w:val="00517491"/>
    <w:rsid w:val="0052113B"/>
    <w:rsid w:val="005311CA"/>
    <w:rsid w:val="00543C8F"/>
    <w:rsid w:val="00564951"/>
    <w:rsid w:val="00567857"/>
    <w:rsid w:val="00573BF9"/>
    <w:rsid w:val="00574842"/>
    <w:rsid w:val="00583C2A"/>
    <w:rsid w:val="00594CBF"/>
    <w:rsid w:val="005A0538"/>
    <w:rsid w:val="005A1DA6"/>
    <w:rsid w:val="005A48AF"/>
    <w:rsid w:val="005A4A49"/>
    <w:rsid w:val="005B13C9"/>
    <w:rsid w:val="005B1D68"/>
    <w:rsid w:val="005B2F9B"/>
    <w:rsid w:val="005C71B0"/>
    <w:rsid w:val="005E4CCB"/>
    <w:rsid w:val="00600C15"/>
    <w:rsid w:val="00603AAD"/>
    <w:rsid w:val="00605E64"/>
    <w:rsid w:val="00611B37"/>
    <w:rsid w:val="006142D8"/>
    <w:rsid w:val="00617CEB"/>
    <w:rsid w:val="006252B4"/>
    <w:rsid w:val="00642434"/>
    <w:rsid w:val="00646BA2"/>
    <w:rsid w:val="00675EA0"/>
    <w:rsid w:val="00697A28"/>
    <w:rsid w:val="006A1CD6"/>
    <w:rsid w:val="006C08A0"/>
    <w:rsid w:val="006C47D8"/>
    <w:rsid w:val="006C700D"/>
    <w:rsid w:val="006D2D08"/>
    <w:rsid w:val="006E4370"/>
    <w:rsid w:val="006F0F79"/>
    <w:rsid w:val="006F26A2"/>
    <w:rsid w:val="0070237E"/>
    <w:rsid w:val="0070258A"/>
    <w:rsid w:val="00725803"/>
    <w:rsid w:val="00725CB5"/>
    <w:rsid w:val="007307A3"/>
    <w:rsid w:val="00731099"/>
    <w:rsid w:val="007514E6"/>
    <w:rsid w:val="00752315"/>
    <w:rsid w:val="00753483"/>
    <w:rsid w:val="00776B80"/>
    <w:rsid w:val="00776D60"/>
    <w:rsid w:val="00782453"/>
    <w:rsid w:val="0078622E"/>
    <w:rsid w:val="00787206"/>
    <w:rsid w:val="00793EA6"/>
    <w:rsid w:val="007B3205"/>
    <w:rsid w:val="007B53F3"/>
    <w:rsid w:val="007C211F"/>
    <w:rsid w:val="007C26CB"/>
    <w:rsid w:val="007C6CA3"/>
    <w:rsid w:val="007C70CD"/>
    <w:rsid w:val="007D61D2"/>
    <w:rsid w:val="007E4B74"/>
    <w:rsid w:val="007F3012"/>
    <w:rsid w:val="007F7A32"/>
    <w:rsid w:val="00824359"/>
    <w:rsid w:val="00831072"/>
    <w:rsid w:val="0083461D"/>
    <w:rsid w:val="008363E5"/>
    <w:rsid w:val="00857E6B"/>
    <w:rsid w:val="0086553C"/>
    <w:rsid w:val="00882EF9"/>
    <w:rsid w:val="0088437F"/>
    <w:rsid w:val="008968C4"/>
    <w:rsid w:val="008D31BD"/>
    <w:rsid w:val="008D7C1C"/>
    <w:rsid w:val="008E033C"/>
    <w:rsid w:val="008F43AA"/>
    <w:rsid w:val="0092291B"/>
    <w:rsid w:val="00924960"/>
    <w:rsid w:val="00932D92"/>
    <w:rsid w:val="00933B1D"/>
    <w:rsid w:val="0094328C"/>
    <w:rsid w:val="00951228"/>
    <w:rsid w:val="00951878"/>
    <w:rsid w:val="0095272C"/>
    <w:rsid w:val="00972024"/>
    <w:rsid w:val="00972030"/>
    <w:rsid w:val="009720E8"/>
    <w:rsid w:val="0097661C"/>
    <w:rsid w:val="00980C6F"/>
    <w:rsid w:val="009A0D62"/>
    <w:rsid w:val="009D277D"/>
    <w:rsid w:val="009E1B9A"/>
    <w:rsid w:val="009F04D2"/>
    <w:rsid w:val="009F2BA7"/>
    <w:rsid w:val="009F6DA0"/>
    <w:rsid w:val="00A01182"/>
    <w:rsid w:val="00A0272E"/>
    <w:rsid w:val="00A06309"/>
    <w:rsid w:val="00A17838"/>
    <w:rsid w:val="00A23B78"/>
    <w:rsid w:val="00A42A75"/>
    <w:rsid w:val="00A467AF"/>
    <w:rsid w:val="00A6325E"/>
    <w:rsid w:val="00A841B0"/>
    <w:rsid w:val="00A87737"/>
    <w:rsid w:val="00AB69E9"/>
    <w:rsid w:val="00AB72DD"/>
    <w:rsid w:val="00AD13CB"/>
    <w:rsid w:val="00AD3FD8"/>
    <w:rsid w:val="00AF01A3"/>
    <w:rsid w:val="00B03D73"/>
    <w:rsid w:val="00B04D2E"/>
    <w:rsid w:val="00B354D8"/>
    <w:rsid w:val="00B362ED"/>
    <w:rsid w:val="00B370A8"/>
    <w:rsid w:val="00B4724A"/>
    <w:rsid w:val="00B67F63"/>
    <w:rsid w:val="00B73859"/>
    <w:rsid w:val="00BA450C"/>
    <w:rsid w:val="00BA7116"/>
    <w:rsid w:val="00BC7376"/>
    <w:rsid w:val="00BD3D98"/>
    <w:rsid w:val="00BD669A"/>
    <w:rsid w:val="00BD7D51"/>
    <w:rsid w:val="00BE39AA"/>
    <w:rsid w:val="00C07094"/>
    <w:rsid w:val="00C13F2B"/>
    <w:rsid w:val="00C208E8"/>
    <w:rsid w:val="00C373ED"/>
    <w:rsid w:val="00C43D65"/>
    <w:rsid w:val="00C44AFA"/>
    <w:rsid w:val="00C47983"/>
    <w:rsid w:val="00C57272"/>
    <w:rsid w:val="00C644E7"/>
    <w:rsid w:val="00C84833"/>
    <w:rsid w:val="00C9044F"/>
    <w:rsid w:val="00C9107A"/>
    <w:rsid w:val="00C96502"/>
    <w:rsid w:val="00CA2833"/>
    <w:rsid w:val="00CB3E4A"/>
    <w:rsid w:val="00CD0214"/>
    <w:rsid w:val="00CE093A"/>
    <w:rsid w:val="00CE6D89"/>
    <w:rsid w:val="00D14563"/>
    <w:rsid w:val="00D16E5C"/>
    <w:rsid w:val="00D2420D"/>
    <w:rsid w:val="00D27043"/>
    <w:rsid w:val="00D30382"/>
    <w:rsid w:val="00D413F9"/>
    <w:rsid w:val="00D44E50"/>
    <w:rsid w:val="00D468FF"/>
    <w:rsid w:val="00D5364A"/>
    <w:rsid w:val="00D6044E"/>
    <w:rsid w:val="00D90060"/>
    <w:rsid w:val="00D92B95"/>
    <w:rsid w:val="00DB3CF2"/>
    <w:rsid w:val="00DC6B2F"/>
    <w:rsid w:val="00E03F71"/>
    <w:rsid w:val="00E07788"/>
    <w:rsid w:val="00E12C64"/>
    <w:rsid w:val="00E154B5"/>
    <w:rsid w:val="00E232F0"/>
    <w:rsid w:val="00E23FAF"/>
    <w:rsid w:val="00E33585"/>
    <w:rsid w:val="00E42220"/>
    <w:rsid w:val="00E44A4A"/>
    <w:rsid w:val="00E52791"/>
    <w:rsid w:val="00E6369F"/>
    <w:rsid w:val="00E65D46"/>
    <w:rsid w:val="00E80EFF"/>
    <w:rsid w:val="00E83195"/>
    <w:rsid w:val="00E8432D"/>
    <w:rsid w:val="00EA13ED"/>
    <w:rsid w:val="00EB064A"/>
    <w:rsid w:val="00EC11F0"/>
    <w:rsid w:val="00EE7B27"/>
    <w:rsid w:val="00F00A4F"/>
    <w:rsid w:val="00F25878"/>
    <w:rsid w:val="00F311FD"/>
    <w:rsid w:val="00F33CD8"/>
    <w:rsid w:val="00F36493"/>
    <w:rsid w:val="00F42529"/>
    <w:rsid w:val="00F439C9"/>
    <w:rsid w:val="00F5508C"/>
    <w:rsid w:val="00F62F58"/>
    <w:rsid w:val="00F73619"/>
    <w:rsid w:val="00F75677"/>
    <w:rsid w:val="00F8400F"/>
    <w:rsid w:val="00F84383"/>
    <w:rsid w:val="00FB1F97"/>
    <w:rsid w:val="00FC70FF"/>
    <w:rsid w:val="00FD1DE2"/>
    <w:rsid w:val="00FE77BE"/>
    <w:rsid w:val="00FF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E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D2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 w:type="character" w:styleId="UnresolvedMention">
    <w:name w:val="Unresolved Mention"/>
    <w:basedOn w:val="DefaultParagraphFont"/>
    <w:uiPriority w:val="99"/>
    <w:semiHidden/>
    <w:unhideWhenUsed/>
    <w:rsid w:val="00517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ad\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B5C89BFDACF49D5957912B166DA4A4F"/>
        <w:category>
          <w:name w:val="General"/>
          <w:gallery w:val="placeholder"/>
        </w:category>
        <w:types>
          <w:type w:val="bbPlcHdr"/>
        </w:types>
        <w:behaviors>
          <w:behavior w:val="content"/>
        </w:behaviors>
        <w:guid w:val="{4D4F53FB-B404-4EFC-A276-4672B9C6045D}"/>
      </w:docPartPr>
      <w:docPartBody>
        <w:p w:rsidR="0038460D" w:rsidRDefault="0038460D">
          <w:pPr>
            <w:pStyle w:val="8B5C89BFDACF49D5957912B166DA4A4F"/>
          </w:pPr>
          <w:r w:rsidRPr="00AD3FD8">
            <w:t>Experience</w:t>
          </w:r>
        </w:p>
      </w:docPartBody>
    </w:docPart>
    <w:docPart>
      <w:docPartPr>
        <w:name w:val="8D8455F8E956407299CF8651A0FAE0F1"/>
        <w:category>
          <w:name w:val="General"/>
          <w:gallery w:val="placeholder"/>
        </w:category>
        <w:types>
          <w:type w:val="bbPlcHdr"/>
        </w:types>
        <w:behaviors>
          <w:behavior w:val="content"/>
        </w:behaviors>
        <w:guid w:val="{CA446A56-3BED-4458-B7FB-C900076AF3D5}"/>
      </w:docPartPr>
      <w:docPartBody>
        <w:p w:rsidR="0038460D" w:rsidRDefault="0038460D">
          <w:pPr>
            <w:pStyle w:val="8D8455F8E956407299CF8651A0FAE0F1"/>
          </w:pPr>
          <w:r>
            <w:t>Skills</w:t>
          </w:r>
        </w:p>
      </w:docPartBody>
    </w:docPart>
    <w:docPart>
      <w:docPartPr>
        <w:name w:val="4ABFFACFDBBB47DE9B9716CBE6D7D64F"/>
        <w:category>
          <w:name w:val="General"/>
          <w:gallery w:val="placeholder"/>
        </w:category>
        <w:types>
          <w:type w:val="bbPlcHdr"/>
        </w:types>
        <w:behaviors>
          <w:behavior w:val="content"/>
        </w:behaviors>
        <w:guid w:val="{687C7CD5-92E7-4141-848C-A230576E5CEC}"/>
      </w:docPartPr>
      <w:docPartBody>
        <w:p w:rsidR="00145B08" w:rsidRDefault="0060352A" w:rsidP="0060352A">
          <w:pPr>
            <w:pStyle w:val="4ABFFACFDBBB47DE9B9716CBE6D7D64F"/>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47"/>
    <w:rsid w:val="00080C41"/>
    <w:rsid w:val="000C4031"/>
    <w:rsid w:val="00145B08"/>
    <w:rsid w:val="002E455A"/>
    <w:rsid w:val="0038460D"/>
    <w:rsid w:val="003B725B"/>
    <w:rsid w:val="003F2732"/>
    <w:rsid w:val="00502964"/>
    <w:rsid w:val="005729F9"/>
    <w:rsid w:val="005C0149"/>
    <w:rsid w:val="0060352A"/>
    <w:rsid w:val="00617CEB"/>
    <w:rsid w:val="00636507"/>
    <w:rsid w:val="00641507"/>
    <w:rsid w:val="007C0417"/>
    <w:rsid w:val="007E3D81"/>
    <w:rsid w:val="007F12D0"/>
    <w:rsid w:val="00874447"/>
    <w:rsid w:val="008879CA"/>
    <w:rsid w:val="008F4DB6"/>
    <w:rsid w:val="00A377B0"/>
    <w:rsid w:val="00B32281"/>
    <w:rsid w:val="00B354D8"/>
    <w:rsid w:val="00BF3225"/>
    <w:rsid w:val="00C373ED"/>
    <w:rsid w:val="00E02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paragraph" w:customStyle="1" w:styleId="8B5C89BFDACF49D5957912B166DA4A4F">
    <w:name w:val="8B5C89BFDACF49D5957912B166DA4A4F"/>
  </w:style>
  <w:style w:type="character" w:styleId="Emphasis">
    <w:name w:val="Emphasis"/>
    <w:basedOn w:val="DefaultParagraphFont"/>
    <w:uiPriority w:val="20"/>
    <w:qFormat/>
    <w:rPr>
      <w:b w:val="0"/>
      <w:i w:val="0"/>
      <w:iCs/>
      <w:color w:val="595959" w:themeColor="text1" w:themeTint="A6"/>
    </w:rPr>
  </w:style>
  <w:style w:type="paragraph" w:customStyle="1" w:styleId="8D8455F8E956407299CF8651A0FAE0F1">
    <w:name w:val="8D8455F8E956407299CF8651A0FAE0F1"/>
  </w:style>
  <w:style w:type="paragraph" w:customStyle="1" w:styleId="4ABFFACFDBBB47DE9B9716CBE6D7D64F">
    <w:name w:val="4ABFFACFDBBB47DE9B9716CBE6D7D64F"/>
    <w:rsid w:val="0060352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3.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E5732D-675C-4563-90FA-A51DC1619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2024-06-13T13:33:00Z</dcterms:created>
  <dcterms:modified xsi:type="dcterms:W3CDTF">2024-06-19T18:17:00Z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